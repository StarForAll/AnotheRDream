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DC0D" w14:textId="77777777" w:rsidR="00363168" w:rsidRPr="009C387F" w:rsidRDefault="00363168" w:rsidP="000F36FF">
      <w:pPr>
        <w:tabs>
          <w:tab w:val="left" w:pos="1932"/>
        </w:tabs>
        <w:spacing w:line="300" w:lineRule="auto"/>
        <w:jc w:val="center"/>
        <w:rPr>
          <w:b/>
          <w:bCs/>
          <w:color w:val="FF0000"/>
          <w:sz w:val="72"/>
          <w:szCs w:val="72"/>
        </w:rPr>
      </w:pPr>
    </w:p>
    <w:p w14:paraId="7E6ADC0E" w14:textId="77777777" w:rsidR="0070456C" w:rsidRDefault="0070456C" w:rsidP="000F36FF">
      <w:pPr>
        <w:tabs>
          <w:tab w:val="left" w:pos="1932"/>
        </w:tabs>
        <w:spacing w:line="300" w:lineRule="auto"/>
        <w:jc w:val="center"/>
        <w:rPr>
          <w:b/>
          <w:bCs/>
          <w:color w:val="FF0000"/>
          <w:sz w:val="72"/>
          <w:szCs w:val="72"/>
        </w:rPr>
      </w:pPr>
    </w:p>
    <w:p w14:paraId="7E6ADC0F" w14:textId="77777777" w:rsidR="0070456C" w:rsidRDefault="0070456C" w:rsidP="000F36FF"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 w14:paraId="7E6ADC10" w14:textId="77777777" w:rsidR="00C90DBE" w:rsidRPr="005276D1" w:rsidRDefault="00C90DBE" w:rsidP="000F36FF"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 w14:paraId="7E6ADC11" w14:textId="41D55BA8" w:rsidR="0070456C" w:rsidRDefault="00965C8F" w:rsidP="006A1DA0">
      <w:pPr>
        <w:snapToGrid w:val="0"/>
        <w:jc w:val="center"/>
        <w:rPr>
          <w:rFonts w:ascii="微软雅黑" w:eastAsia="微软雅黑" w:hAnsi="微软雅黑"/>
          <w:b/>
          <w:sz w:val="72"/>
          <w:szCs w:val="72"/>
        </w:rPr>
      </w:pPr>
      <w:proofErr w:type="spellStart"/>
      <w:r>
        <w:rPr>
          <w:rFonts w:ascii="微软雅黑" w:eastAsia="微软雅黑" w:hAnsi="微软雅黑"/>
          <w:b/>
          <w:sz w:val="72"/>
          <w:szCs w:val="72"/>
        </w:rPr>
        <w:t>AnotheR</w:t>
      </w:r>
      <w:proofErr w:type="spellEnd"/>
      <w:r>
        <w:rPr>
          <w:rFonts w:ascii="微软雅黑" w:eastAsia="微软雅黑" w:hAnsi="微软雅黑"/>
          <w:b/>
          <w:sz w:val="72"/>
          <w:szCs w:val="72"/>
        </w:rPr>
        <w:t xml:space="preserve"> Dream!</w:t>
      </w:r>
    </w:p>
    <w:p w14:paraId="312A0BAE" w14:textId="3C64BF69" w:rsidR="006A1DA0" w:rsidRDefault="006A1DA0" w:rsidP="006A1DA0">
      <w:pPr>
        <w:snapToGrid w:val="0"/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用户管理</w:t>
      </w:r>
    </w:p>
    <w:p w14:paraId="5FAA4092" w14:textId="35AB22AC" w:rsidR="00965C8F" w:rsidRPr="00DC4848" w:rsidRDefault="00965C8F" w:rsidP="006A1DA0">
      <w:pPr>
        <w:snapToGrid w:val="0"/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用例文档</w:t>
      </w:r>
    </w:p>
    <w:p w14:paraId="7E6ADC12" w14:textId="6FF40994" w:rsidR="0070456C" w:rsidRPr="00965C8F" w:rsidRDefault="0020678E" w:rsidP="000F36FF">
      <w:pPr>
        <w:tabs>
          <w:tab w:val="left" w:pos="1932"/>
        </w:tabs>
        <w:spacing w:line="300" w:lineRule="auto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965C8F">
        <w:rPr>
          <w:rFonts w:ascii="微软雅黑" w:eastAsia="微软雅黑" w:hAnsi="微软雅黑" w:hint="eastAsia"/>
          <w:b/>
          <w:bCs/>
          <w:sz w:val="36"/>
          <w:szCs w:val="36"/>
        </w:rPr>
        <w:t>版本&lt;</w:t>
      </w:r>
      <w:r w:rsidR="00965C8F">
        <w:rPr>
          <w:rFonts w:ascii="微软雅黑" w:eastAsia="微软雅黑" w:hAnsi="微软雅黑" w:hint="eastAsia"/>
          <w:b/>
          <w:bCs/>
          <w:sz w:val="36"/>
          <w:szCs w:val="36"/>
        </w:rPr>
        <w:t>1.0</w:t>
      </w:r>
      <w:r w:rsidRPr="00965C8F">
        <w:rPr>
          <w:rFonts w:ascii="微软雅黑" w:eastAsia="微软雅黑" w:hAnsi="微软雅黑" w:hint="eastAsia"/>
          <w:b/>
          <w:bCs/>
          <w:sz w:val="36"/>
          <w:szCs w:val="36"/>
        </w:rPr>
        <w:t xml:space="preserve"> &gt;</w:t>
      </w:r>
    </w:p>
    <w:p w14:paraId="7E6ADC13" w14:textId="77777777" w:rsidR="0070456C" w:rsidRPr="00A81CE6" w:rsidRDefault="0070456C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E6ADC14" w14:textId="77777777" w:rsidR="00C90DBE" w:rsidRPr="00A81CE6" w:rsidRDefault="00C90DBE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E6ADC15" w14:textId="77777777" w:rsidR="00C90DBE" w:rsidRPr="00A81CE6" w:rsidRDefault="00C90DBE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E6ADC16" w14:textId="77777777" w:rsidR="00C90DBE" w:rsidRPr="00A81CE6" w:rsidRDefault="00C90DBE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E6ADC17" w14:textId="77777777" w:rsidR="0070456C" w:rsidRDefault="00A6257F" w:rsidP="00A6257F">
      <w:pPr>
        <w:pageBreakBefore/>
        <w:spacing w:line="300" w:lineRule="auto"/>
        <w:jc w:val="center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lastRenderedPageBreak/>
        <w:t>文档属性及版本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8"/>
        <w:gridCol w:w="984"/>
        <w:gridCol w:w="1256"/>
        <w:gridCol w:w="20"/>
        <w:gridCol w:w="1548"/>
        <w:gridCol w:w="3980"/>
      </w:tblGrid>
      <w:tr w:rsidR="00A6257F" w:rsidRPr="002B28F4" w14:paraId="7E6ADC19" w14:textId="77777777" w:rsidTr="00FD513F">
        <w:tc>
          <w:tcPr>
            <w:tcW w:w="9356" w:type="dxa"/>
            <w:gridSpan w:val="6"/>
            <w:shd w:val="clear" w:color="auto" w:fill="auto"/>
          </w:tcPr>
          <w:p w14:paraId="7E6ADC18" w14:textId="77777777" w:rsidR="00A6257F" w:rsidRPr="002B28F4" w:rsidRDefault="00A6257F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文档属性</w:t>
            </w:r>
          </w:p>
        </w:tc>
      </w:tr>
      <w:tr w:rsidR="00A6257F" w:rsidRPr="00582BD9" w14:paraId="7E6ADC20" w14:textId="77777777" w:rsidTr="00FD513F">
        <w:trPr>
          <w:cantSplit/>
          <w:trHeight w:val="319"/>
        </w:trPr>
        <w:tc>
          <w:tcPr>
            <w:tcW w:w="2552" w:type="dxa"/>
            <w:gridSpan w:val="2"/>
            <w:vMerge w:val="restart"/>
            <w:shd w:val="clear" w:color="auto" w:fill="auto"/>
          </w:tcPr>
          <w:p w14:paraId="7E6ADC1A" w14:textId="77777777" w:rsidR="00A6257F" w:rsidRPr="00582BD9" w:rsidRDefault="00A6257F" w:rsidP="00C57E78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文件状态：</w:t>
            </w:r>
          </w:p>
          <w:p w14:paraId="7E6ADC1B" w14:textId="77777777" w:rsidR="00A6257F" w:rsidRPr="00582BD9" w:rsidRDefault="00A6257F" w:rsidP="00C57E78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[ 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] 草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稿</w:t>
            </w:r>
          </w:p>
          <w:p w14:paraId="7E6ADC1C" w14:textId="5A0EB54C" w:rsidR="00A6257F" w:rsidRPr="00582BD9" w:rsidRDefault="00A6257F" w:rsidP="00C57E78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</w:t>
            </w:r>
            <w:r w:rsidR="00BB72D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BB72DE"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√</w:t>
            </w:r>
            <w:r w:rsidR="00BB72D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] 正式发布</w:t>
            </w:r>
          </w:p>
          <w:p w14:paraId="7E6ADC1D" w14:textId="4985322C" w:rsidR="00A6257F" w:rsidRPr="00582BD9" w:rsidRDefault="00A6257F" w:rsidP="00EE7C89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</w:t>
            </w:r>
            <w:r w:rsidR="00F250D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]</w:t>
            </w:r>
            <w:r w:rsidRPr="00582BD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E6ADC1E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7E6ADC1F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类型-序号</w:t>
            </w:r>
          </w:p>
        </w:tc>
      </w:tr>
      <w:tr w:rsidR="00A6257F" w:rsidRPr="00582BD9" w14:paraId="7E6ADC24" w14:textId="77777777" w:rsidTr="00FD513F">
        <w:trPr>
          <w:cantSplit/>
          <w:trHeight w:val="319"/>
        </w:trPr>
        <w:tc>
          <w:tcPr>
            <w:tcW w:w="2552" w:type="dxa"/>
            <w:gridSpan w:val="2"/>
            <w:vMerge/>
            <w:shd w:val="clear" w:color="auto" w:fill="auto"/>
          </w:tcPr>
          <w:p w14:paraId="7E6ADC21" w14:textId="77777777" w:rsidR="00A6257F" w:rsidRPr="00582BD9" w:rsidRDefault="00A6257F" w:rsidP="00C57E78">
            <w:pPr>
              <w:spacing w:line="300" w:lineRule="auto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E6ADC22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7E6ADC23" w14:textId="7392C6C4" w:rsidR="00A6257F" w:rsidRPr="00582BD9" w:rsidRDefault="00362E44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 w:rsidR="00A6257F"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</w:tr>
      <w:tr w:rsidR="00A6257F" w:rsidRPr="00582BD9" w14:paraId="7E6ADC28" w14:textId="77777777" w:rsidTr="00FD513F">
        <w:trPr>
          <w:cantSplit/>
        </w:trPr>
        <w:tc>
          <w:tcPr>
            <w:tcW w:w="2552" w:type="dxa"/>
            <w:gridSpan w:val="2"/>
            <w:vMerge/>
            <w:shd w:val="clear" w:color="auto" w:fill="auto"/>
          </w:tcPr>
          <w:p w14:paraId="7E6ADC25" w14:textId="77777777" w:rsidR="00A6257F" w:rsidRPr="00582BD9" w:rsidRDefault="00A6257F" w:rsidP="00C57E78">
            <w:pPr>
              <w:spacing w:line="300" w:lineRule="auto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E6ADC26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作    者：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7E6ADC27" w14:textId="7C12FEC4" w:rsidR="00A6257F" w:rsidRPr="00582BD9" w:rsidRDefault="00C45F43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廖健曾智</w:t>
            </w:r>
          </w:p>
        </w:tc>
      </w:tr>
      <w:tr w:rsidR="00A6257F" w:rsidRPr="00582BD9" w14:paraId="7E6ADC2C" w14:textId="77777777" w:rsidTr="00FD513F">
        <w:trPr>
          <w:cantSplit/>
        </w:trPr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7E6ADC29" w14:textId="77777777" w:rsidR="00A6257F" w:rsidRPr="00582BD9" w:rsidRDefault="00A6257F" w:rsidP="00C57E78">
            <w:pPr>
              <w:spacing w:line="300" w:lineRule="auto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6ADC2A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文件密级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6ADC2B" w14:textId="23F586B0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</w:t>
            </w:r>
            <w:r w:rsidR="008E5F1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8E5F16"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]普通     [</w:t>
            </w:r>
            <w:r w:rsidR="008E5F1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]秘密   [   ]绝密</w:t>
            </w:r>
          </w:p>
        </w:tc>
      </w:tr>
      <w:tr w:rsidR="00A6257F" w:rsidRPr="002B28F4" w14:paraId="7E6ADC2E" w14:textId="77777777" w:rsidTr="00FD513F">
        <w:tc>
          <w:tcPr>
            <w:tcW w:w="9356" w:type="dxa"/>
            <w:gridSpan w:val="6"/>
            <w:shd w:val="clear" w:color="auto" w:fill="auto"/>
          </w:tcPr>
          <w:p w14:paraId="7E6ADC2D" w14:textId="77777777" w:rsidR="00A6257F" w:rsidRPr="002B28F4" w:rsidRDefault="00A6257F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文档版本</w:t>
            </w:r>
          </w:p>
        </w:tc>
      </w:tr>
      <w:tr w:rsidR="00CF0C39" w:rsidRPr="002B28F4" w14:paraId="7E6ADC34" w14:textId="77777777" w:rsidTr="00FD513F">
        <w:tc>
          <w:tcPr>
            <w:tcW w:w="1568" w:type="dxa"/>
            <w:shd w:val="clear" w:color="auto" w:fill="auto"/>
          </w:tcPr>
          <w:p w14:paraId="7E6ADC2F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版本</w:t>
            </w:r>
            <w:r w:rsidRPr="002B28F4"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  <w:t>/</w:t>
            </w: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auto"/>
          </w:tcPr>
          <w:p w14:paraId="7E6ADC30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1256" w:type="dxa"/>
            <w:shd w:val="clear" w:color="auto" w:fill="auto"/>
          </w:tcPr>
          <w:p w14:paraId="7E6ADC31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参与者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7E6ADC32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auto"/>
          </w:tcPr>
          <w:p w14:paraId="7E6ADC33" w14:textId="77777777" w:rsidR="00CF0C39" w:rsidRPr="002B28F4" w:rsidRDefault="00582BD9" w:rsidP="009C387F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0C39" w:rsidRPr="002B28F4" w14:paraId="7E6ADC3A" w14:textId="77777777" w:rsidTr="00A6257F">
        <w:tc>
          <w:tcPr>
            <w:tcW w:w="1568" w:type="dxa"/>
          </w:tcPr>
          <w:p w14:paraId="7E6ADC35" w14:textId="15EAA0FB" w:rsidR="00CF0C39" w:rsidRPr="002B28F4" w:rsidRDefault="00751146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0.1/alph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984" w:type="dxa"/>
          </w:tcPr>
          <w:p w14:paraId="7E6ADC36" w14:textId="1C64C041" w:rsidR="00CF0C39" w:rsidRPr="002B28F4" w:rsidRDefault="00751146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廖健曾智</w:t>
            </w:r>
          </w:p>
        </w:tc>
        <w:tc>
          <w:tcPr>
            <w:tcW w:w="1256" w:type="dxa"/>
          </w:tcPr>
          <w:p w14:paraId="7E6ADC37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7E6ADC38" w14:textId="17187F2B" w:rsidR="00CF0C39" w:rsidRPr="002B28F4" w:rsidRDefault="00751146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2019/10/14</w:t>
            </w:r>
          </w:p>
        </w:tc>
        <w:tc>
          <w:tcPr>
            <w:tcW w:w="3980" w:type="dxa"/>
          </w:tcPr>
          <w:p w14:paraId="7E6ADC39" w14:textId="5DFE6719" w:rsidR="00CF0C39" w:rsidRPr="002B28F4" w:rsidRDefault="00FD5C0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第一版</w:t>
            </w:r>
            <w:r w:rsidR="00283C6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Alpha</w:t>
            </w:r>
            <w:r w:rsidR="00D1114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文档</w:t>
            </w:r>
          </w:p>
        </w:tc>
      </w:tr>
      <w:tr w:rsidR="00CF0C39" w:rsidRPr="002B28F4" w14:paraId="7E6ADC40" w14:textId="77777777" w:rsidTr="00A6257F">
        <w:tc>
          <w:tcPr>
            <w:tcW w:w="1568" w:type="dxa"/>
          </w:tcPr>
          <w:p w14:paraId="7E6ADC3B" w14:textId="756BEFE9" w:rsidR="00CF0C39" w:rsidRPr="002B28F4" w:rsidRDefault="00706402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  <w:r w:rsidR="00F6233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/release</w:t>
            </w:r>
          </w:p>
        </w:tc>
        <w:tc>
          <w:tcPr>
            <w:tcW w:w="984" w:type="dxa"/>
          </w:tcPr>
          <w:p w14:paraId="7E6ADC3C" w14:textId="44297DA1" w:rsidR="00CF0C39" w:rsidRPr="002B28F4" w:rsidRDefault="004363DF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廖健曾智</w:t>
            </w:r>
          </w:p>
        </w:tc>
        <w:tc>
          <w:tcPr>
            <w:tcW w:w="1256" w:type="dxa"/>
          </w:tcPr>
          <w:p w14:paraId="7E6ADC3D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7E6ADC3E" w14:textId="2A5107E7" w:rsidR="00CF0C39" w:rsidRPr="002B28F4" w:rsidRDefault="000622FC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2019/11/03</w:t>
            </w:r>
          </w:p>
        </w:tc>
        <w:tc>
          <w:tcPr>
            <w:tcW w:w="3980" w:type="dxa"/>
          </w:tcPr>
          <w:p w14:paraId="7E6ADC3F" w14:textId="5F2E75FE" w:rsidR="00CF0C39" w:rsidRPr="002B28F4" w:rsidRDefault="008E3FA7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第一版Release文档</w:t>
            </w:r>
          </w:p>
        </w:tc>
      </w:tr>
      <w:tr w:rsidR="00CF0C39" w:rsidRPr="002B28F4" w14:paraId="7E6ADC46" w14:textId="77777777" w:rsidTr="00A6257F">
        <w:tc>
          <w:tcPr>
            <w:tcW w:w="1568" w:type="dxa"/>
          </w:tcPr>
          <w:p w14:paraId="7E6ADC41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7E6ADC42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E6ADC43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7E6ADC44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7E6ADC45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F0C39" w:rsidRPr="002B28F4" w14:paraId="7E6ADC4C" w14:textId="77777777" w:rsidTr="00A6257F">
        <w:tc>
          <w:tcPr>
            <w:tcW w:w="1568" w:type="dxa"/>
          </w:tcPr>
          <w:p w14:paraId="7E6ADC47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7E6ADC48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E6ADC49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7E6ADC4A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7E6ADC4B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F0C39" w:rsidRPr="002B28F4" w14:paraId="7E6ADC52" w14:textId="77777777" w:rsidTr="00A6257F">
        <w:tc>
          <w:tcPr>
            <w:tcW w:w="1568" w:type="dxa"/>
          </w:tcPr>
          <w:p w14:paraId="7E6ADC4D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7E6ADC4E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E6ADC4F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7E6ADC50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7E6ADC51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7E6ADC53" w14:textId="77777777" w:rsidR="0070456C" w:rsidRPr="00CF0C39" w:rsidRDefault="0070456C" w:rsidP="000F36FF">
      <w:pPr>
        <w:tabs>
          <w:tab w:val="left" w:pos="1932"/>
        </w:tabs>
        <w:spacing w:line="300" w:lineRule="auto"/>
        <w:rPr>
          <w:bCs/>
          <w:szCs w:val="21"/>
        </w:rPr>
      </w:pPr>
    </w:p>
    <w:p w14:paraId="7E6ADC54" w14:textId="77777777" w:rsidR="00D73466" w:rsidRPr="00D413EF" w:rsidRDefault="00D73466" w:rsidP="000F36FF">
      <w:pPr>
        <w:pageBreakBefore/>
        <w:spacing w:line="300" w:lineRule="auto"/>
        <w:jc w:val="center"/>
        <w:rPr>
          <w:rFonts w:ascii="微软雅黑" w:eastAsia="微软雅黑" w:hAnsi="微软雅黑"/>
          <w:b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13EF">
        <w:rPr>
          <w:rFonts w:ascii="微软雅黑" w:eastAsia="微软雅黑" w:hAnsi="微软雅黑" w:hint="eastAsia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目 录 </w:t>
      </w:r>
    </w:p>
    <w:p w14:paraId="74B53E02" w14:textId="036D5206" w:rsidR="0077606E" w:rsidRPr="0077606E" w:rsidRDefault="00744B2F" w:rsidP="0077606E">
      <w:pPr>
        <w:pStyle w:val="TOC1"/>
      </w:pPr>
      <w:r>
        <w:rPr>
          <w:rFonts w:cs="宋体"/>
          <w:kern w:val="0"/>
          <w:sz w:val="18"/>
          <w:szCs w:val="18"/>
        </w:rPr>
        <w:fldChar w:fldCharType="begin"/>
      </w:r>
      <w:r w:rsidR="003B164D">
        <w:rPr>
          <w:sz w:val="18"/>
          <w:szCs w:val="18"/>
        </w:rPr>
        <w:instrText xml:space="preserve"> TOC \o "1-3" \h \z \u </w:instrText>
      </w:r>
      <w:r>
        <w:rPr>
          <w:rFonts w:cs="宋体"/>
          <w:kern w:val="0"/>
          <w:sz w:val="18"/>
          <w:szCs w:val="18"/>
        </w:rPr>
        <w:fldChar w:fldCharType="separate"/>
      </w:r>
      <w:hyperlink w:anchor="_Toc23690956" w:history="1">
        <w:r w:rsidR="0077606E" w:rsidRPr="0077606E">
          <w:rPr>
            <w:rStyle w:val="a7"/>
          </w:rPr>
          <w:t>1</w:t>
        </w:r>
        <w:r w:rsidR="0077606E" w:rsidRPr="0077606E">
          <w:tab/>
        </w:r>
        <w:r w:rsidR="0077606E" w:rsidRPr="0077606E">
          <w:rPr>
            <w:rStyle w:val="a7"/>
          </w:rPr>
          <w:t>用例：&lt;用户管理&gt;</w:t>
        </w:r>
        <w:r w:rsidR="0077606E" w:rsidRPr="0077606E">
          <w:rPr>
            <w:webHidden/>
          </w:rPr>
          <w:tab/>
        </w:r>
        <w:r w:rsidR="0077606E" w:rsidRPr="0077606E">
          <w:rPr>
            <w:webHidden/>
          </w:rPr>
          <w:fldChar w:fldCharType="begin"/>
        </w:r>
        <w:r w:rsidR="0077606E" w:rsidRPr="0077606E">
          <w:rPr>
            <w:webHidden/>
          </w:rPr>
          <w:instrText xml:space="preserve"> PAGEREF _Toc23690956 \h </w:instrText>
        </w:r>
        <w:r w:rsidR="0077606E" w:rsidRPr="0077606E">
          <w:rPr>
            <w:webHidden/>
          </w:rPr>
        </w:r>
        <w:r w:rsidR="0077606E" w:rsidRPr="0077606E">
          <w:rPr>
            <w:webHidden/>
          </w:rPr>
          <w:fldChar w:fldCharType="separate"/>
        </w:r>
        <w:r w:rsidR="0077606E" w:rsidRPr="0077606E">
          <w:rPr>
            <w:webHidden/>
          </w:rPr>
          <w:t>4</w:t>
        </w:r>
        <w:r w:rsidR="0077606E" w:rsidRPr="0077606E">
          <w:rPr>
            <w:webHidden/>
          </w:rPr>
          <w:fldChar w:fldCharType="end"/>
        </w:r>
      </w:hyperlink>
    </w:p>
    <w:p w14:paraId="6818C85D" w14:textId="68DFCBBB" w:rsidR="0077606E" w:rsidRDefault="00FE6431">
      <w:pPr>
        <w:pStyle w:val="TOC2"/>
        <w:tabs>
          <w:tab w:val="right" w:leader="dot" w:pos="9344"/>
        </w:tabs>
        <w:rPr>
          <w:noProof/>
        </w:rPr>
      </w:pPr>
      <w:hyperlink w:anchor="_Toc23690957" w:history="1">
        <w:r w:rsidR="0077606E" w:rsidRPr="00255110">
          <w:rPr>
            <w:rStyle w:val="a7"/>
            <w:rFonts w:ascii="微软雅黑" w:eastAsia="微软雅黑" w:hAnsi="微软雅黑"/>
            <w:noProof/>
          </w:rPr>
          <w:t>1.1用例图</w:t>
        </w:r>
        <w:r w:rsidR="0077606E">
          <w:rPr>
            <w:noProof/>
            <w:webHidden/>
          </w:rPr>
          <w:tab/>
        </w:r>
        <w:r w:rsidR="0077606E">
          <w:rPr>
            <w:noProof/>
            <w:webHidden/>
          </w:rPr>
          <w:fldChar w:fldCharType="begin"/>
        </w:r>
        <w:r w:rsidR="0077606E">
          <w:rPr>
            <w:noProof/>
            <w:webHidden/>
          </w:rPr>
          <w:instrText xml:space="preserve"> PAGEREF _Toc23690957 \h </w:instrText>
        </w:r>
        <w:r w:rsidR="0077606E">
          <w:rPr>
            <w:noProof/>
            <w:webHidden/>
          </w:rPr>
        </w:r>
        <w:r w:rsidR="0077606E">
          <w:rPr>
            <w:noProof/>
            <w:webHidden/>
          </w:rPr>
          <w:fldChar w:fldCharType="separate"/>
        </w:r>
        <w:r w:rsidR="0077606E">
          <w:rPr>
            <w:noProof/>
            <w:webHidden/>
          </w:rPr>
          <w:t>4</w:t>
        </w:r>
        <w:r w:rsidR="0077606E">
          <w:rPr>
            <w:noProof/>
            <w:webHidden/>
          </w:rPr>
          <w:fldChar w:fldCharType="end"/>
        </w:r>
      </w:hyperlink>
    </w:p>
    <w:p w14:paraId="19CB7885" w14:textId="4AE3CB21" w:rsidR="0077606E" w:rsidRDefault="00FE6431">
      <w:pPr>
        <w:pStyle w:val="TOC2"/>
        <w:tabs>
          <w:tab w:val="right" w:leader="dot" w:pos="9344"/>
        </w:tabs>
        <w:rPr>
          <w:noProof/>
        </w:rPr>
      </w:pPr>
      <w:hyperlink w:anchor="_Toc23690958" w:history="1">
        <w:r w:rsidR="0077606E" w:rsidRPr="00255110">
          <w:rPr>
            <w:rStyle w:val="a7"/>
            <w:rFonts w:ascii="微软雅黑" w:eastAsia="微软雅黑" w:hAnsi="微软雅黑"/>
            <w:noProof/>
          </w:rPr>
          <w:t>1.2简要说明</w:t>
        </w:r>
        <w:r w:rsidR="0077606E">
          <w:rPr>
            <w:noProof/>
            <w:webHidden/>
          </w:rPr>
          <w:tab/>
        </w:r>
        <w:r w:rsidR="0077606E">
          <w:rPr>
            <w:noProof/>
            <w:webHidden/>
          </w:rPr>
          <w:fldChar w:fldCharType="begin"/>
        </w:r>
        <w:r w:rsidR="0077606E">
          <w:rPr>
            <w:noProof/>
            <w:webHidden/>
          </w:rPr>
          <w:instrText xml:space="preserve"> PAGEREF _Toc23690958 \h </w:instrText>
        </w:r>
        <w:r w:rsidR="0077606E">
          <w:rPr>
            <w:noProof/>
            <w:webHidden/>
          </w:rPr>
        </w:r>
        <w:r w:rsidR="0077606E">
          <w:rPr>
            <w:noProof/>
            <w:webHidden/>
          </w:rPr>
          <w:fldChar w:fldCharType="separate"/>
        </w:r>
        <w:r w:rsidR="0077606E">
          <w:rPr>
            <w:noProof/>
            <w:webHidden/>
          </w:rPr>
          <w:t>4</w:t>
        </w:r>
        <w:r w:rsidR="0077606E">
          <w:rPr>
            <w:noProof/>
            <w:webHidden/>
          </w:rPr>
          <w:fldChar w:fldCharType="end"/>
        </w:r>
      </w:hyperlink>
    </w:p>
    <w:p w14:paraId="2DDB4CE6" w14:textId="44C75BF6" w:rsidR="0077606E" w:rsidRDefault="00FE6431" w:rsidP="0077606E">
      <w:pPr>
        <w:pStyle w:val="TOC1"/>
      </w:pPr>
      <w:hyperlink w:anchor="_Toc23690959" w:history="1">
        <w:r w:rsidR="0077606E" w:rsidRPr="00255110">
          <w:rPr>
            <w:rStyle w:val="a7"/>
          </w:rPr>
          <w:t>2</w:t>
        </w:r>
        <w:r w:rsidR="0077606E">
          <w:tab/>
        </w:r>
        <w:r w:rsidR="0077606E" w:rsidRPr="00255110">
          <w:rPr>
            <w:rStyle w:val="a7"/>
          </w:rPr>
          <w:t>事件流</w:t>
        </w:r>
        <w:r w:rsidR="0077606E">
          <w:rPr>
            <w:webHidden/>
          </w:rPr>
          <w:tab/>
        </w:r>
        <w:r w:rsidR="0077606E">
          <w:rPr>
            <w:webHidden/>
          </w:rPr>
          <w:fldChar w:fldCharType="begin"/>
        </w:r>
        <w:r w:rsidR="0077606E">
          <w:rPr>
            <w:webHidden/>
          </w:rPr>
          <w:instrText xml:space="preserve"> PAGEREF _Toc23690959 \h </w:instrText>
        </w:r>
        <w:r w:rsidR="0077606E">
          <w:rPr>
            <w:webHidden/>
          </w:rPr>
        </w:r>
        <w:r w:rsidR="0077606E">
          <w:rPr>
            <w:webHidden/>
          </w:rPr>
          <w:fldChar w:fldCharType="separate"/>
        </w:r>
        <w:r w:rsidR="0077606E">
          <w:rPr>
            <w:webHidden/>
          </w:rPr>
          <w:t>4</w:t>
        </w:r>
        <w:r w:rsidR="0077606E">
          <w:rPr>
            <w:webHidden/>
          </w:rPr>
          <w:fldChar w:fldCharType="end"/>
        </w:r>
      </w:hyperlink>
    </w:p>
    <w:p w14:paraId="5121F170" w14:textId="51D49ED9" w:rsidR="0077606E" w:rsidRDefault="00FE6431">
      <w:pPr>
        <w:pStyle w:val="TOC2"/>
        <w:tabs>
          <w:tab w:val="right" w:leader="dot" w:pos="9344"/>
        </w:tabs>
        <w:rPr>
          <w:noProof/>
        </w:rPr>
      </w:pPr>
      <w:hyperlink w:anchor="_Toc23690960" w:history="1">
        <w:r w:rsidR="0077606E" w:rsidRPr="00255110">
          <w:rPr>
            <w:rStyle w:val="a7"/>
            <w:rFonts w:ascii="微软雅黑" w:eastAsia="微软雅黑" w:hAnsi="微软雅黑"/>
            <w:noProof/>
          </w:rPr>
          <w:t>2.1基本流</w:t>
        </w:r>
        <w:r w:rsidR="0077606E">
          <w:rPr>
            <w:noProof/>
            <w:webHidden/>
          </w:rPr>
          <w:tab/>
        </w:r>
        <w:r w:rsidR="0077606E">
          <w:rPr>
            <w:noProof/>
            <w:webHidden/>
          </w:rPr>
          <w:fldChar w:fldCharType="begin"/>
        </w:r>
        <w:r w:rsidR="0077606E">
          <w:rPr>
            <w:noProof/>
            <w:webHidden/>
          </w:rPr>
          <w:instrText xml:space="preserve"> PAGEREF _Toc23690960 \h </w:instrText>
        </w:r>
        <w:r w:rsidR="0077606E">
          <w:rPr>
            <w:noProof/>
            <w:webHidden/>
          </w:rPr>
        </w:r>
        <w:r w:rsidR="0077606E">
          <w:rPr>
            <w:noProof/>
            <w:webHidden/>
          </w:rPr>
          <w:fldChar w:fldCharType="separate"/>
        </w:r>
        <w:r w:rsidR="0077606E">
          <w:rPr>
            <w:noProof/>
            <w:webHidden/>
          </w:rPr>
          <w:t>4</w:t>
        </w:r>
        <w:r w:rsidR="0077606E">
          <w:rPr>
            <w:noProof/>
            <w:webHidden/>
          </w:rPr>
          <w:fldChar w:fldCharType="end"/>
        </w:r>
      </w:hyperlink>
    </w:p>
    <w:p w14:paraId="1E384662" w14:textId="40E6A532" w:rsidR="0077606E" w:rsidRDefault="00FE6431">
      <w:pPr>
        <w:pStyle w:val="TOC2"/>
        <w:tabs>
          <w:tab w:val="right" w:leader="dot" w:pos="9344"/>
        </w:tabs>
        <w:rPr>
          <w:noProof/>
        </w:rPr>
      </w:pPr>
      <w:hyperlink w:anchor="_Toc23690961" w:history="1">
        <w:r w:rsidR="0077606E" w:rsidRPr="00255110">
          <w:rPr>
            <w:rStyle w:val="a7"/>
            <w:rFonts w:ascii="微软雅黑" w:eastAsia="微软雅黑" w:hAnsi="微软雅黑"/>
            <w:noProof/>
          </w:rPr>
          <w:t>2.2备选流</w:t>
        </w:r>
        <w:r w:rsidR="0077606E">
          <w:rPr>
            <w:noProof/>
            <w:webHidden/>
          </w:rPr>
          <w:tab/>
        </w:r>
        <w:r w:rsidR="0077606E">
          <w:rPr>
            <w:noProof/>
            <w:webHidden/>
          </w:rPr>
          <w:fldChar w:fldCharType="begin"/>
        </w:r>
        <w:r w:rsidR="0077606E">
          <w:rPr>
            <w:noProof/>
            <w:webHidden/>
          </w:rPr>
          <w:instrText xml:space="preserve"> PAGEREF _Toc23690961 \h </w:instrText>
        </w:r>
        <w:r w:rsidR="0077606E">
          <w:rPr>
            <w:noProof/>
            <w:webHidden/>
          </w:rPr>
        </w:r>
        <w:r w:rsidR="0077606E">
          <w:rPr>
            <w:noProof/>
            <w:webHidden/>
          </w:rPr>
          <w:fldChar w:fldCharType="separate"/>
        </w:r>
        <w:r w:rsidR="0077606E">
          <w:rPr>
            <w:noProof/>
            <w:webHidden/>
          </w:rPr>
          <w:t>5</w:t>
        </w:r>
        <w:r w:rsidR="0077606E">
          <w:rPr>
            <w:noProof/>
            <w:webHidden/>
          </w:rPr>
          <w:fldChar w:fldCharType="end"/>
        </w:r>
      </w:hyperlink>
    </w:p>
    <w:p w14:paraId="6FF0D845" w14:textId="51F7C507" w:rsidR="0077606E" w:rsidRDefault="00FE6431" w:rsidP="0077606E">
      <w:pPr>
        <w:pStyle w:val="TOC1"/>
      </w:pPr>
      <w:hyperlink w:anchor="_Toc23690962" w:history="1">
        <w:r w:rsidR="0077606E" w:rsidRPr="00255110">
          <w:rPr>
            <w:rStyle w:val="a7"/>
          </w:rPr>
          <w:t>3</w:t>
        </w:r>
        <w:r w:rsidR="0077606E">
          <w:tab/>
        </w:r>
        <w:r w:rsidR="0077606E" w:rsidRPr="00255110">
          <w:rPr>
            <w:rStyle w:val="a7"/>
          </w:rPr>
          <w:t>用例场景</w:t>
        </w:r>
        <w:r w:rsidR="0077606E">
          <w:rPr>
            <w:webHidden/>
          </w:rPr>
          <w:tab/>
        </w:r>
        <w:r w:rsidR="0077606E">
          <w:rPr>
            <w:webHidden/>
          </w:rPr>
          <w:fldChar w:fldCharType="begin"/>
        </w:r>
        <w:r w:rsidR="0077606E">
          <w:rPr>
            <w:webHidden/>
          </w:rPr>
          <w:instrText xml:space="preserve"> PAGEREF _Toc23690962 \h </w:instrText>
        </w:r>
        <w:r w:rsidR="0077606E">
          <w:rPr>
            <w:webHidden/>
          </w:rPr>
        </w:r>
        <w:r w:rsidR="0077606E">
          <w:rPr>
            <w:webHidden/>
          </w:rPr>
          <w:fldChar w:fldCharType="separate"/>
        </w:r>
        <w:r w:rsidR="0077606E">
          <w:rPr>
            <w:webHidden/>
          </w:rPr>
          <w:t>5</w:t>
        </w:r>
        <w:r w:rsidR="0077606E">
          <w:rPr>
            <w:webHidden/>
          </w:rPr>
          <w:fldChar w:fldCharType="end"/>
        </w:r>
      </w:hyperlink>
    </w:p>
    <w:p w14:paraId="05A5B187" w14:textId="3C0E99FA" w:rsidR="0077606E" w:rsidRDefault="00FE6431">
      <w:pPr>
        <w:pStyle w:val="TOC2"/>
        <w:tabs>
          <w:tab w:val="right" w:leader="dot" w:pos="9344"/>
        </w:tabs>
        <w:rPr>
          <w:noProof/>
        </w:rPr>
      </w:pPr>
      <w:hyperlink w:anchor="_Toc23690963" w:history="1">
        <w:r w:rsidR="0077606E" w:rsidRPr="00255110">
          <w:rPr>
            <w:rStyle w:val="a7"/>
            <w:rFonts w:ascii="微软雅黑" w:eastAsia="微软雅黑" w:hAnsi="微软雅黑"/>
            <w:noProof/>
          </w:rPr>
          <w:t>3.1成功场景</w:t>
        </w:r>
        <w:r w:rsidR="0077606E">
          <w:rPr>
            <w:noProof/>
            <w:webHidden/>
          </w:rPr>
          <w:tab/>
        </w:r>
        <w:r w:rsidR="0077606E">
          <w:rPr>
            <w:noProof/>
            <w:webHidden/>
          </w:rPr>
          <w:fldChar w:fldCharType="begin"/>
        </w:r>
        <w:r w:rsidR="0077606E">
          <w:rPr>
            <w:noProof/>
            <w:webHidden/>
          </w:rPr>
          <w:instrText xml:space="preserve"> PAGEREF _Toc23690963 \h </w:instrText>
        </w:r>
        <w:r w:rsidR="0077606E">
          <w:rPr>
            <w:noProof/>
            <w:webHidden/>
          </w:rPr>
        </w:r>
        <w:r w:rsidR="0077606E">
          <w:rPr>
            <w:noProof/>
            <w:webHidden/>
          </w:rPr>
          <w:fldChar w:fldCharType="separate"/>
        </w:r>
        <w:r w:rsidR="0077606E">
          <w:rPr>
            <w:noProof/>
            <w:webHidden/>
          </w:rPr>
          <w:t>5</w:t>
        </w:r>
        <w:r w:rsidR="0077606E">
          <w:rPr>
            <w:noProof/>
            <w:webHidden/>
          </w:rPr>
          <w:fldChar w:fldCharType="end"/>
        </w:r>
      </w:hyperlink>
    </w:p>
    <w:p w14:paraId="40982F3B" w14:textId="7222B77D" w:rsidR="0077606E" w:rsidRDefault="00FE6431">
      <w:pPr>
        <w:pStyle w:val="TOC2"/>
        <w:tabs>
          <w:tab w:val="right" w:leader="dot" w:pos="9344"/>
        </w:tabs>
        <w:rPr>
          <w:noProof/>
        </w:rPr>
      </w:pPr>
      <w:hyperlink w:anchor="_Toc23690964" w:history="1">
        <w:r w:rsidR="0077606E" w:rsidRPr="00255110">
          <w:rPr>
            <w:rStyle w:val="a7"/>
            <w:rFonts w:ascii="微软雅黑" w:eastAsia="微软雅黑" w:hAnsi="微软雅黑"/>
            <w:noProof/>
          </w:rPr>
          <w:t>3.2失败场景</w:t>
        </w:r>
        <w:r w:rsidR="0077606E">
          <w:rPr>
            <w:noProof/>
            <w:webHidden/>
          </w:rPr>
          <w:tab/>
        </w:r>
        <w:r w:rsidR="0077606E">
          <w:rPr>
            <w:noProof/>
            <w:webHidden/>
          </w:rPr>
          <w:fldChar w:fldCharType="begin"/>
        </w:r>
        <w:r w:rsidR="0077606E">
          <w:rPr>
            <w:noProof/>
            <w:webHidden/>
          </w:rPr>
          <w:instrText xml:space="preserve"> PAGEREF _Toc23690964 \h </w:instrText>
        </w:r>
        <w:r w:rsidR="0077606E">
          <w:rPr>
            <w:noProof/>
            <w:webHidden/>
          </w:rPr>
        </w:r>
        <w:r w:rsidR="0077606E">
          <w:rPr>
            <w:noProof/>
            <w:webHidden/>
          </w:rPr>
          <w:fldChar w:fldCharType="separate"/>
        </w:r>
        <w:r w:rsidR="0077606E">
          <w:rPr>
            <w:noProof/>
            <w:webHidden/>
          </w:rPr>
          <w:t>5</w:t>
        </w:r>
        <w:r w:rsidR="0077606E">
          <w:rPr>
            <w:noProof/>
            <w:webHidden/>
          </w:rPr>
          <w:fldChar w:fldCharType="end"/>
        </w:r>
      </w:hyperlink>
    </w:p>
    <w:p w14:paraId="2958C433" w14:textId="778977C0" w:rsidR="0077606E" w:rsidRDefault="00FE6431" w:rsidP="0077606E">
      <w:pPr>
        <w:pStyle w:val="TOC1"/>
      </w:pPr>
      <w:hyperlink w:anchor="_Toc23690965" w:history="1">
        <w:r w:rsidR="0077606E" w:rsidRPr="00255110">
          <w:rPr>
            <w:rStyle w:val="a7"/>
          </w:rPr>
          <w:t>4</w:t>
        </w:r>
        <w:r w:rsidR="0077606E">
          <w:tab/>
        </w:r>
        <w:r w:rsidR="0077606E" w:rsidRPr="00255110">
          <w:rPr>
            <w:rStyle w:val="a7"/>
          </w:rPr>
          <w:t>特殊需求</w:t>
        </w:r>
        <w:r w:rsidR="0077606E">
          <w:rPr>
            <w:webHidden/>
          </w:rPr>
          <w:tab/>
        </w:r>
        <w:r w:rsidR="0077606E">
          <w:rPr>
            <w:webHidden/>
          </w:rPr>
          <w:fldChar w:fldCharType="begin"/>
        </w:r>
        <w:r w:rsidR="0077606E">
          <w:rPr>
            <w:webHidden/>
          </w:rPr>
          <w:instrText xml:space="preserve"> PAGEREF _Toc23690965 \h </w:instrText>
        </w:r>
        <w:r w:rsidR="0077606E">
          <w:rPr>
            <w:webHidden/>
          </w:rPr>
        </w:r>
        <w:r w:rsidR="0077606E">
          <w:rPr>
            <w:webHidden/>
          </w:rPr>
          <w:fldChar w:fldCharType="separate"/>
        </w:r>
        <w:r w:rsidR="0077606E">
          <w:rPr>
            <w:webHidden/>
          </w:rPr>
          <w:t>6</w:t>
        </w:r>
        <w:r w:rsidR="0077606E">
          <w:rPr>
            <w:webHidden/>
          </w:rPr>
          <w:fldChar w:fldCharType="end"/>
        </w:r>
      </w:hyperlink>
    </w:p>
    <w:p w14:paraId="4D6BA33B" w14:textId="5D319151" w:rsidR="0077606E" w:rsidRDefault="00FE6431">
      <w:pPr>
        <w:pStyle w:val="TOC2"/>
        <w:tabs>
          <w:tab w:val="right" w:leader="dot" w:pos="9344"/>
        </w:tabs>
        <w:rPr>
          <w:noProof/>
        </w:rPr>
      </w:pPr>
      <w:hyperlink w:anchor="_Toc23690966" w:history="1">
        <w:r w:rsidR="0077606E" w:rsidRPr="00255110">
          <w:rPr>
            <w:rStyle w:val="a7"/>
            <w:rFonts w:ascii="微软雅黑" w:eastAsia="微软雅黑" w:hAnsi="微软雅黑"/>
            <w:noProof/>
          </w:rPr>
          <w:t>4.1总体要求</w:t>
        </w:r>
        <w:r w:rsidR="0077606E">
          <w:rPr>
            <w:noProof/>
            <w:webHidden/>
          </w:rPr>
          <w:tab/>
        </w:r>
        <w:r w:rsidR="0077606E">
          <w:rPr>
            <w:noProof/>
            <w:webHidden/>
          </w:rPr>
          <w:fldChar w:fldCharType="begin"/>
        </w:r>
        <w:r w:rsidR="0077606E">
          <w:rPr>
            <w:noProof/>
            <w:webHidden/>
          </w:rPr>
          <w:instrText xml:space="preserve"> PAGEREF _Toc23690966 \h </w:instrText>
        </w:r>
        <w:r w:rsidR="0077606E">
          <w:rPr>
            <w:noProof/>
            <w:webHidden/>
          </w:rPr>
        </w:r>
        <w:r w:rsidR="0077606E">
          <w:rPr>
            <w:noProof/>
            <w:webHidden/>
          </w:rPr>
          <w:fldChar w:fldCharType="separate"/>
        </w:r>
        <w:r w:rsidR="0077606E">
          <w:rPr>
            <w:noProof/>
            <w:webHidden/>
          </w:rPr>
          <w:t>6</w:t>
        </w:r>
        <w:r w:rsidR="0077606E">
          <w:rPr>
            <w:noProof/>
            <w:webHidden/>
          </w:rPr>
          <w:fldChar w:fldCharType="end"/>
        </w:r>
      </w:hyperlink>
    </w:p>
    <w:p w14:paraId="3561EBF2" w14:textId="6DF9D159" w:rsidR="0077606E" w:rsidRDefault="00FE6431">
      <w:pPr>
        <w:pStyle w:val="TOC2"/>
        <w:tabs>
          <w:tab w:val="right" w:leader="dot" w:pos="9344"/>
        </w:tabs>
        <w:rPr>
          <w:noProof/>
        </w:rPr>
      </w:pPr>
      <w:hyperlink w:anchor="_Toc23690967" w:history="1">
        <w:r w:rsidR="0077606E" w:rsidRPr="00255110">
          <w:rPr>
            <w:rStyle w:val="a7"/>
            <w:rFonts w:ascii="微软雅黑" w:eastAsia="微软雅黑" w:hAnsi="微软雅黑"/>
            <w:noProof/>
          </w:rPr>
          <w:t>4.2用例要求</w:t>
        </w:r>
        <w:r w:rsidR="0077606E">
          <w:rPr>
            <w:noProof/>
            <w:webHidden/>
          </w:rPr>
          <w:tab/>
        </w:r>
        <w:r w:rsidR="0077606E">
          <w:rPr>
            <w:noProof/>
            <w:webHidden/>
          </w:rPr>
          <w:fldChar w:fldCharType="begin"/>
        </w:r>
        <w:r w:rsidR="0077606E">
          <w:rPr>
            <w:noProof/>
            <w:webHidden/>
          </w:rPr>
          <w:instrText xml:space="preserve"> PAGEREF _Toc23690967 \h </w:instrText>
        </w:r>
        <w:r w:rsidR="0077606E">
          <w:rPr>
            <w:noProof/>
            <w:webHidden/>
          </w:rPr>
        </w:r>
        <w:r w:rsidR="0077606E">
          <w:rPr>
            <w:noProof/>
            <w:webHidden/>
          </w:rPr>
          <w:fldChar w:fldCharType="separate"/>
        </w:r>
        <w:r w:rsidR="0077606E">
          <w:rPr>
            <w:noProof/>
            <w:webHidden/>
          </w:rPr>
          <w:t>6</w:t>
        </w:r>
        <w:r w:rsidR="0077606E">
          <w:rPr>
            <w:noProof/>
            <w:webHidden/>
          </w:rPr>
          <w:fldChar w:fldCharType="end"/>
        </w:r>
      </w:hyperlink>
    </w:p>
    <w:p w14:paraId="08A570C5" w14:textId="48D17CBE" w:rsidR="0077606E" w:rsidRDefault="00FE6431" w:rsidP="0077606E">
      <w:pPr>
        <w:pStyle w:val="TOC1"/>
      </w:pPr>
      <w:hyperlink w:anchor="_Toc23690968" w:history="1">
        <w:r w:rsidR="0077606E" w:rsidRPr="00255110">
          <w:rPr>
            <w:rStyle w:val="a7"/>
          </w:rPr>
          <w:t>5</w:t>
        </w:r>
        <w:r w:rsidR="0077606E">
          <w:tab/>
        </w:r>
        <w:r w:rsidR="0077606E" w:rsidRPr="00255110">
          <w:rPr>
            <w:rStyle w:val="a7"/>
          </w:rPr>
          <w:t>前置条件</w:t>
        </w:r>
        <w:r w:rsidR="0077606E">
          <w:rPr>
            <w:webHidden/>
          </w:rPr>
          <w:tab/>
        </w:r>
        <w:r w:rsidR="0077606E">
          <w:rPr>
            <w:webHidden/>
          </w:rPr>
          <w:fldChar w:fldCharType="begin"/>
        </w:r>
        <w:r w:rsidR="0077606E">
          <w:rPr>
            <w:webHidden/>
          </w:rPr>
          <w:instrText xml:space="preserve"> PAGEREF _Toc23690968 \h </w:instrText>
        </w:r>
        <w:r w:rsidR="0077606E">
          <w:rPr>
            <w:webHidden/>
          </w:rPr>
        </w:r>
        <w:r w:rsidR="0077606E">
          <w:rPr>
            <w:webHidden/>
          </w:rPr>
          <w:fldChar w:fldCharType="separate"/>
        </w:r>
        <w:r w:rsidR="0077606E">
          <w:rPr>
            <w:webHidden/>
          </w:rPr>
          <w:t>6</w:t>
        </w:r>
        <w:r w:rsidR="0077606E">
          <w:rPr>
            <w:webHidden/>
          </w:rPr>
          <w:fldChar w:fldCharType="end"/>
        </w:r>
      </w:hyperlink>
    </w:p>
    <w:p w14:paraId="4DE3DE7A" w14:textId="21A1FA6A" w:rsidR="0077606E" w:rsidRDefault="00FE6431" w:rsidP="0077606E">
      <w:pPr>
        <w:pStyle w:val="TOC1"/>
      </w:pPr>
      <w:hyperlink w:anchor="_Toc23690969" w:history="1">
        <w:r w:rsidR="0077606E" w:rsidRPr="00255110">
          <w:rPr>
            <w:rStyle w:val="a7"/>
          </w:rPr>
          <w:t>6</w:t>
        </w:r>
        <w:r w:rsidR="0077606E">
          <w:tab/>
        </w:r>
        <w:r w:rsidR="0077606E" w:rsidRPr="00255110">
          <w:rPr>
            <w:rStyle w:val="a7"/>
          </w:rPr>
          <w:t>后置条件</w:t>
        </w:r>
        <w:r w:rsidR="0077606E">
          <w:rPr>
            <w:webHidden/>
          </w:rPr>
          <w:tab/>
        </w:r>
        <w:r w:rsidR="0077606E">
          <w:rPr>
            <w:webHidden/>
          </w:rPr>
          <w:fldChar w:fldCharType="begin"/>
        </w:r>
        <w:r w:rsidR="0077606E">
          <w:rPr>
            <w:webHidden/>
          </w:rPr>
          <w:instrText xml:space="preserve"> PAGEREF _Toc23690969 \h </w:instrText>
        </w:r>
        <w:r w:rsidR="0077606E">
          <w:rPr>
            <w:webHidden/>
          </w:rPr>
        </w:r>
        <w:r w:rsidR="0077606E">
          <w:rPr>
            <w:webHidden/>
          </w:rPr>
          <w:fldChar w:fldCharType="separate"/>
        </w:r>
        <w:r w:rsidR="0077606E">
          <w:rPr>
            <w:webHidden/>
          </w:rPr>
          <w:t>6</w:t>
        </w:r>
        <w:r w:rsidR="0077606E">
          <w:rPr>
            <w:webHidden/>
          </w:rPr>
          <w:fldChar w:fldCharType="end"/>
        </w:r>
      </w:hyperlink>
    </w:p>
    <w:p w14:paraId="39DACEE7" w14:textId="6CFE6450" w:rsidR="0077606E" w:rsidRDefault="00FE6431" w:rsidP="0077606E">
      <w:pPr>
        <w:pStyle w:val="TOC1"/>
      </w:pPr>
      <w:hyperlink w:anchor="_Toc23690970" w:history="1">
        <w:r w:rsidR="0077606E" w:rsidRPr="00255110">
          <w:rPr>
            <w:rStyle w:val="a7"/>
          </w:rPr>
          <w:t>7</w:t>
        </w:r>
        <w:r w:rsidR="0077606E">
          <w:tab/>
        </w:r>
        <w:r w:rsidR="0077606E" w:rsidRPr="00255110">
          <w:rPr>
            <w:rStyle w:val="a7"/>
          </w:rPr>
          <w:t>扩展点</w:t>
        </w:r>
        <w:r w:rsidR="0077606E">
          <w:rPr>
            <w:webHidden/>
          </w:rPr>
          <w:tab/>
        </w:r>
        <w:r w:rsidR="0077606E">
          <w:rPr>
            <w:webHidden/>
          </w:rPr>
          <w:fldChar w:fldCharType="begin"/>
        </w:r>
        <w:r w:rsidR="0077606E">
          <w:rPr>
            <w:webHidden/>
          </w:rPr>
          <w:instrText xml:space="preserve"> PAGEREF _Toc23690970 \h </w:instrText>
        </w:r>
        <w:r w:rsidR="0077606E">
          <w:rPr>
            <w:webHidden/>
          </w:rPr>
        </w:r>
        <w:r w:rsidR="0077606E">
          <w:rPr>
            <w:webHidden/>
          </w:rPr>
          <w:fldChar w:fldCharType="separate"/>
        </w:r>
        <w:r w:rsidR="0077606E">
          <w:rPr>
            <w:webHidden/>
          </w:rPr>
          <w:t>6</w:t>
        </w:r>
        <w:r w:rsidR="0077606E">
          <w:rPr>
            <w:webHidden/>
          </w:rPr>
          <w:fldChar w:fldCharType="end"/>
        </w:r>
      </w:hyperlink>
    </w:p>
    <w:p w14:paraId="1A4052EE" w14:textId="71EA044C" w:rsidR="0077606E" w:rsidRDefault="00FE6431">
      <w:pPr>
        <w:pStyle w:val="TOC2"/>
        <w:tabs>
          <w:tab w:val="right" w:leader="dot" w:pos="9344"/>
        </w:tabs>
        <w:rPr>
          <w:noProof/>
        </w:rPr>
      </w:pPr>
      <w:hyperlink w:anchor="_Toc23690971" w:history="1">
        <w:r w:rsidR="0077606E" w:rsidRPr="00255110">
          <w:rPr>
            <w:rStyle w:val="a7"/>
            <w:rFonts w:ascii="微软雅黑" w:eastAsia="微软雅黑" w:hAnsi="微软雅黑"/>
            <w:noProof/>
          </w:rPr>
          <w:t>7.1新用户注册</w:t>
        </w:r>
        <w:r w:rsidR="0077606E">
          <w:rPr>
            <w:noProof/>
            <w:webHidden/>
          </w:rPr>
          <w:tab/>
        </w:r>
        <w:r w:rsidR="0077606E">
          <w:rPr>
            <w:noProof/>
            <w:webHidden/>
          </w:rPr>
          <w:fldChar w:fldCharType="begin"/>
        </w:r>
        <w:r w:rsidR="0077606E">
          <w:rPr>
            <w:noProof/>
            <w:webHidden/>
          </w:rPr>
          <w:instrText xml:space="preserve"> PAGEREF _Toc23690971 \h </w:instrText>
        </w:r>
        <w:r w:rsidR="0077606E">
          <w:rPr>
            <w:noProof/>
            <w:webHidden/>
          </w:rPr>
        </w:r>
        <w:r w:rsidR="0077606E">
          <w:rPr>
            <w:noProof/>
            <w:webHidden/>
          </w:rPr>
          <w:fldChar w:fldCharType="separate"/>
        </w:r>
        <w:r w:rsidR="0077606E">
          <w:rPr>
            <w:noProof/>
            <w:webHidden/>
          </w:rPr>
          <w:t>6</w:t>
        </w:r>
        <w:r w:rsidR="0077606E">
          <w:rPr>
            <w:noProof/>
            <w:webHidden/>
          </w:rPr>
          <w:fldChar w:fldCharType="end"/>
        </w:r>
      </w:hyperlink>
    </w:p>
    <w:p w14:paraId="7E6ADC68" w14:textId="160FBC3D" w:rsidR="00CF04D1" w:rsidRDefault="00744B2F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bCs/>
          <w:sz w:val="18"/>
          <w:szCs w:val="18"/>
        </w:rPr>
        <w:fldChar w:fldCharType="end"/>
      </w:r>
    </w:p>
    <w:p w14:paraId="7E6ADC69" w14:textId="36BB6A75" w:rsidR="00CF04D1" w:rsidRPr="00CF04D1" w:rsidRDefault="00CF04D1" w:rsidP="00DD75A3">
      <w:pPr>
        <w:pStyle w:val="1"/>
        <w:pageBreakBefore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0" w:name="_Toc138996407"/>
      <w:bookmarkStart w:id="1" w:name="_Toc23690956"/>
      <w:r w:rsidRPr="00CF04D1">
        <w:rPr>
          <w:rFonts w:ascii="微软雅黑" w:eastAsia="微软雅黑" w:hAnsi="微软雅黑" w:hint="eastAsia"/>
          <w:sz w:val="52"/>
          <w:szCs w:val="52"/>
        </w:rPr>
        <w:lastRenderedPageBreak/>
        <w:t>用例：&lt;用户</w:t>
      </w:r>
      <w:r w:rsidR="00C360EC">
        <w:rPr>
          <w:rFonts w:ascii="微软雅黑" w:eastAsia="微软雅黑" w:hAnsi="微软雅黑" w:hint="eastAsia"/>
          <w:sz w:val="52"/>
          <w:szCs w:val="52"/>
        </w:rPr>
        <w:t>管理</w:t>
      </w:r>
      <w:r w:rsidRPr="00CF04D1">
        <w:rPr>
          <w:rFonts w:ascii="微软雅黑" w:eastAsia="微软雅黑" w:hAnsi="微软雅黑" w:hint="eastAsia"/>
          <w:sz w:val="52"/>
          <w:szCs w:val="52"/>
        </w:rPr>
        <w:t>&gt;</w:t>
      </w:r>
      <w:bookmarkEnd w:id="0"/>
      <w:bookmarkEnd w:id="1"/>
    </w:p>
    <w:p w14:paraId="7E6ADC6A" w14:textId="77777777" w:rsidR="00CF04D1" w:rsidRPr="00CF04D1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2" w:name="_Toc498919233"/>
      <w:bookmarkStart w:id="3" w:name="_Toc138231359"/>
      <w:bookmarkStart w:id="4" w:name="_Toc138996408"/>
      <w:bookmarkStart w:id="5" w:name="_Toc23690957"/>
      <w:r w:rsidRPr="00CF04D1">
        <w:rPr>
          <w:rFonts w:ascii="微软雅黑" w:eastAsia="微软雅黑" w:hAnsi="微软雅黑" w:hint="eastAsia"/>
          <w:sz w:val="32"/>
          <w:szCs w:val="32"/>
        </w:rPr>
        <w:t>1.1</w:t>
      </w:r>
      <w:bookmarkEnd w:id="2"/>
      <w:bookmarkEnd w:id="3"/>
      <w:r w:rsidRPr="00CF04D1">
        <w:rPr>
          <w:rFonts w:ascii="微软雅黑" w:eastAsia="微软雅黑" w:hAnsi="微软雅黑" w:hint="eastAsia"/>
          <w:sz w:val="32"/>
          <w:szCs w:val="32"/>
        </w:rPr>
        <w:t>用例图</w:t>
      </w:r>
      <w:bookmarkEnd w:id="4"/>
      <w:bookmarkEnd w:id="5"/>
    </w:p>
    <w:p w14:paraId="7E6ADC6B" w14:textId="3B8E0A06" w:rsidR="00CF04D1" w:rsidRPr="001C60FE" w:rsidRDefault="00EE220A" w:rsidP="002210B7">
      <w:pPr>
        <w:pStyle w:val="ac"/>
        <w:spacing w:line="300" w:lineRule="auto"/>
        <w:ind w:firstLineChars="0" w:firstLine="0"/>
        <w:jc w:val="center"/>
      </w:pPr>
      <w:r w:rsidRPr="00EE220A">
        <w:rPr>
          <w:noProof/>
        </w:rPr>
        <w:drawing>
          <wp:inline distT="0" distB="0" distL="0" distR="0" wp14:anchorId="53235C53" wp14:editId="5E9A74EB">
            <wp:extent cx="4931914" cy="33549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360" cy="33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DC6C" w14:textId="77777777" w:rsidR="00CF04D1" w:rsidRPr="00CF04D1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6" w:name="_Toc498930516"/>
      <w:bookmarkStart w:id="7" w:name="_Toc138996409"/>
      <w:bookmarkStart w:id="8" w:name="_Toc23690958"/>
      <w:r w:rsidRPr="00CF04D1">
        <w:rPr>
          <w:rFonts w:ascii="微软雅黑" w:eastAsia="微软雅黑" w:hAnsi="微软雅黑" w:hint="eastAsia"/>
          <w:sz w:val="32"/>
          <w:szCs w:val="32"/>
        </w:rPr>
        <w:t>1.2简要说明</w:t>
      </w:r>
      <w:bookmarkEnd w:id="6"/>
      <w:bookmarkEnd w:id="7"/>
      <w:bookmarkEnd w:id="8"/>
    </w:p>
    <w:p w14:paraId="7E6ADC6D" w14:textId="089EEE94" w:rsidR="00CF04D1" w:rsidRPr="00CF04D1" w:rsidRDefault="00CF04D1" w:rsidP="00CF04D1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CF04D1">
        <w:rPr>
          <w:rFonts w:ascii="微软雅黑" w:eastAsia="微软雅黑" w:hAnsi="微软雅黑" w:hint="eastAsia"/>
          <w:sz w:val="18"/>
          <w:szCs w:val="18"/>
        </w:rPr>
        <w:t>此用例主要描述</w:t>
      </w:r>
      <w:r w:rsidR="003275E7">
        <w:rPr>
          <w:rFonts w:ascii="微软雅黑" w:eastAsia="微软雅黑" w:hAnsi="微软雅黑" w:hint="eastAsia"/>
          <w:sz w:val="18"/>
          <w:szCs w:val="18"/>
        </w:rPr>
        <w:t>“</w:t>
      </w:r>
      <w:proofErr w:type="spellStart"/>
      <w:r w:rsidR="00DA6229">
        <w:rPr>
          <w:rFonts w:ascii="微软雅黑" w:eastAsia="微软雅黑" w:hAnsi="微软雅黑" w:hint="eastAsia"/>
          <w:sz w:val="18"/>
          <w:szCs w:val="18"/>
        </w:rPr>
        <w:t>Ano</w:t>
      </w:r>
      <w:r w:rsidR="00DA6229">
        <w:rPr>
          <w:rFonts w:ascii="微软雅黑" w:eastAsia="微软雅黑" w:hAnsi="微软雅黑"/>
          <w:sz w:val="18"/>
          <w:szCs w:val="18"/>
        </w:rPr>
        <w:t>the</w:t>
      </w:r>
      <w:r w:rsidR="00DA6229">
        <w:rPr>
          <w:rFonts w:ascii="微软雅黑" w:eastAsia="微软雅黑" w:hAnsi="微软雅黑" w:hint="eastAsia"/>
          <w:sz w:val="18"/>
          <w:szCs w:val="18"/>
        </w:rPr>
        <w:t>R</w:t>
      </w:r>
      <w:proofErr w:type="spellEnd"/>
      <w:r w:rsidR="00DA6229">
        <w:rPr>
          <w:rFonts w:ascii="微软雅黑" w:eastAsia="微软雅黑" w:hAnsi="微软雅黑"/>
          <w:sz w:val="18"/>
          <w:szCs w:val="18"/>
        </w:rPr>
        <w:t xml:space="preserve"> Dream!</w:t>
      </w:r>
      <w:r w:rsidR="003275E7">
        <w:rPr>
          <w:rFonts w:ascii="微软雅黑" w:eastAsia="微软雅黑" w:hAnsi="微软雅黑" w:hint="eastAsia"/>
          <w:sz w:val="18"/>
          <w:szCs w:val="18"/>
        </w:rPr>
        <w:t>”</w:t>
      </w:r>
      <w:r w:rsidRPr="00CF04D1">
        <w:rPr>
          <w:rFonts w:ascii="微软雅黑" w:eastAsia="微软雅黑" w:hAnsi="微软雅黑" w:hint="eastAsia"/>
          <w:sz w:val="18"/>
          <w:szCs w:val="18"/>
        </w:rPr>
        <w:t>系统的用户</w:t>
      </w:r>
      <w:r w:rsidR="003A5256">
        <w:rPr>
          <w:rFonts w:ascii="微软雅黑" w:eastAsia="微软雅黑" w:hAnsi="微软雅黑" w:hint="eastAsia"/>
          <w:sz w:val="18"/>
          <w:szCs w:val="18"/>
        </w:rPr>
        <w:t>管理用例</w:t>
      </w:r>
      <w:r w:rsidRPr="00CF04D1">
        <w:rPr>
          <w:rFonts w:ascii="微软雅黑" w:eastAsia="微软雅黑" w:hAnsi="微软雅黑" w:hint="eastAsia"/>
          <w:sz w:val="18"/>
          <w:szCs w:val="18"/>
        </w:rPr>
        <w:t>。由于</w:t>
      </w:r>
      <w:r w:rsidR="00700C62">
        <w:rPr>
          <w:rFonts w:ascii="微软雅黑" w:eastAsia="微软雅黑" w:hAnsi="微软雅黑" w:hint="eastAsia"/>
          <w:sz w:val="18"/>
          <w:szCs w:val="18"/>
        </w:rPr>
        <w:t>“</w:t>
      </w:r>
      <w:proofErr w:type="spellStart"/>
      <w:r w:rsidR="00700C62">
        <w:rPr>
          <w:rFonts w:ascii="微软雅黑" w:eastAsia="微软雅黑" w:hAnsi="微软雅黑" w:hint="eastAsia"/>
          <w:sz w:val="18"/>
          <w:szCs w:val="18"/>
        </w:rPr>
        <w:t>Ano</w:t>
      </w:r>
      <w:r w:rsidR="00700C62">
        <w:rPr>
          <w:rFonts w:ascii="微软雅黑" w:eastAsia="微软雅黑" w:hAnsi="微软雅黑"/>
          <w:sz w:val="18"/>
          <w:szCs w:val="18"/>
        </w:rPr>
        <w:t>the</w:t>
      </w:r>
      <w:r w:rsidR="00700C62">
        <w:rPr>
          <w:rFonts w:ascii="微软雅黑" w:eastAsia="微软雅黑" w:hAnsi="微软雅黑" w:hint="eastAsia"/>
          <w:sz w:val="18"/>
          <w:szCs w:val="18"/>
        </w:rPr>
        <w:t>R</w:t>
      </w:r>
      <w:proofErr w:type="spellEnd"/>
      <w:r w:rsidR="00700C62">
        <w:rPr>
          <w:rFonts w:ascii="微软雅黑" w:eastAsia="微软雅黑" w:hAnsi="微软雅黑"/>
          <w:sz w:val="18"/>
          <w:szCs w:val="18"/>
        </w:rPr>
        <w:t xml:space="preserve"> Dream!</w:t>
      </w:r>
      <w:r w:rsidR="00700C62">
        <w:rPr>
          <w:rFonts w:ascii="微软雅黑" w:eastAsia="微软雅黑" w:hAnsi="微软雅黑" w:hint="eastAsia"/>
          <w:sz w:val="18"/>
          <w:szCs w:val="18"/>
        </w:rPr>
        <w:t>”</w:t>
      </w:r>
      <w:r w:rsidRPr="00CF04D1">
        <w:rPr>
          <w:rFonts w:ascii="微软雅黑" w:eastAsia="微软雅黑" w:hAnsi="微软雅黑" w:hint="eastAsia"/>
          <w:sz w:val="18"/>
          <w:szCs w:val="18"/>
        </w:rPr>
        <w:t>系统是基于用户许可授权访问的系统，在用户访问该系统时，首先要通过合法的用户身份验证，其次要控制用户对系统资源的访问权限。根据</w:t>
      </w:r>
      <w:r w:rsidR="003C1DA0">
        <w:rPr>
          <w:rFonts w:ascii="微软雅黑" w:eastAsia="微软雅黑" w:hAnsi="微软雅黑" w:hint="eastAsia"/>
          <w:sz w:val="18"/>
          <w:szCs w:val="18"/>
        </w:rPr>
        <w:t>“</w:t>
      </w:r>
      <w:proofErr w:type="spellStart"/>
      <w:r w:rsidR="003C1DA0">
        <w:rPr>
          <w:rFonts w:ascii="微软雅黑" w:eastAsia="微软雅黑" w:hAnsi="微软雅黑" w:hint="eastAsia"/>
          <w:sz w:val="18"/>
          <w:szCs w:val="18"/>
        </w:rPr>
        <w:t>Ano</w:t>
      </w:r>
      <w:r w:rsidR="003C1DA0">
        <w:rPr>
          <w:rFonts w:ascii="微软雅黑" w:eastAsia="微软雅黑" w:hAnsi="微软雅黑"/>
          <w:sz w:val="18"/>
          <w:szCs w:val="18"/>
        </w:rPr>
        <w:t>the</w:t>
      </w:r>
      <w:r w:rsidR="003C1DA0">
        <w:rPr>
          <w:rFonts w:ascii="微软雅黑" w:eastAsia="微软雅黑" w:hAnsi="微软雅黑" w:hint="eastAsia"/>
          <w:sz w:val="18"/>
          <w:szCs w:val="18"/>
        </w:rPr>
        <w:t>R</w:t>
      </w:r>
      <w:proofErr w:type="spellEnd"/>
      <w:r w:rsidR="003C1DA0">
        <w:rPr>
          <w:rFonts w:ascii="微软雅黑" w:eastAsia="微软雅黑" w:hAnsi="微软雅黑"/>
          <w:sz w:val="18"/>
          <w:szCs w:val="18"/>
        </w:rPr>
        <w:t xml:space="preserve"> Dream!</w:t>
      </w:r>
      <w:r w:rsidR="003C1DA0">
        <w:rPr>
          <w:rFonts w:ascii="微软雅黑" w:eastAsia="微软雅黑" w:hAnsi="微软雅黑" w:hint="eastAsia"/>
          <w:sz w:val="18"/>
          <w:szCs w:val="18"/>
        </w:rPr>
        <w:t>”</w:t>
      </w:r>
      <w:r w:rsidRPr="00CF04D1">
        <w:rPr>
          <w:rFonts w:ascii="微软雅黑" w:eastAsia="微软雅黑" w:hAnsi="微软雅黑" w:hint="eastAsia"/>
          <w:sz w:val="18"/>
          <w:szCs w:val="18"/>
        </w:rPr>
        <w:t>系统的实际应用需求，该系统的用户分为两种类型：一种是</w:t>
      </w:r>
      <w:r w:rsidR="00ED3C78">
        <w:rPr>
          <w:rFonts w:ascii="微软雅黑" w:eastAsia="微软雅黑" w:hAnsi="微软雅黑" w:hint="eastAsia"/>
          <w:sz w:val="18"/>
          <w:szCs w:val="18"/>
        </w:rPr>
        <w:t>玩家</w:t>
      </w:r>
      <w:r w:rsidRPr="00CF04D1">
        <w:rPr>
          <w:rFonts w:ascii="微软雅黑" w:eastAsia="微软雅黑" w:hAnsi="微软雅黑" w:hint="eastAsia"/>
          <w:sz w:val="18"/>
          <w:szCs w:val="18"/>
        </w:rPr>
        <w:t>，另一种是</w:t>
      </w:r>
      <w:r w:rsidR="005B076A">
        <w:rPr>
          <w:rFonts w:ascii="微软雅黑" w:eastAsia="微软雅黑" w:hAnsi="微软雅黑" w:hint="eastAsia"/>
          <w:sz w:val="18"/>
          <w:szCs w:val="18"/>
        </w:rPr>
        <w:t>后台</w:t>
      </w:r>
      <w:r w:rsidR="00BA1DEF">
        <w:rPr>
          <w:rFonts w:ascii="微软雅黑" w:eastAsia="微软雅黑" w:hAnsi="微软雅黑" w:hint="eastAsia"/>
          <w:sz w:val="18"/>
          <w:szCs w:val="18"/>
        </w:rPr>
        <w:t>系统</w:t>
      </w:r>
      <w:r w:rsidRPr="00CF04D1">
        <w:rPr>
          <w:rFonts w:ascii="微软雅黑" w:eastAsia="微软雅黑" w:hAnsi="微软雅黑" w:hint="eastAsia"/>
          <w:sz w:val="18"/>
          <w:szCs w:val="18"/>
        </w:rPr>
        <w:t>。不同类型的用户具有不同的访问权限。</w:t>
      </w:r>
    </w:p>
    <w:p w14:paraId="7E6ADC6E" w14:textId="77777777" w:rsidR="00CF04D1" w:rsidRPr="00CF04D1" w:rsidRDefault="00CF04D1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9" w:name="_Toc498930517"/>
      <w:bookmarkStart w:id="10" w:name="_Toc138996410"/>
      <w:bookmarkStart w:id="11" w:name="_Toc23690959"/>
      <w:r w:rsidRPr="00CF04D1">
        <w:rPr>
          <w:rFonts w:ascii="微软雅黑" w:eastAsia="微软雅黑" w:hAnsi="微软雅黑" w:hint="eastAsia"/>
          <w:sz w:val="52"/>
          <w:szCs w:val="52"/>
        </w:rPr>
        <w:t>事件流</w:t>
      </w:r>
      <w:bookmarkEnd w:id="9"/>
      <w:bookmarkEnd w:id="10"/>
      <w:bookmarkEnd w:id="11"/>
    </w:p>
    <w:p w14:paraId="0DD61571" w14:textId="7C048719" w:rsidR="00EB1C01" w:rsidRPr="00CF04D1" w:rsidRDefault="00EB1C01" w:rsidP="00CF04D1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bookmarkStart w:id="12" w:name="_Toc498930518"/>
      <w:r>
        <w:rPr>
          <w:rFonts w:ascii="微软雅黑" w:eastAsia="微软雅黑" w:hAnsi="微软雅黑" w:hint="eastAsia"/>
          <w:sz w:val="18"/>
          <w:szCs w:val="18"/>
        </w:rPr>
        <w:t>玩家</w:t>
      </w:r>
      <w:r w:rsidRPr="00CF04D1">
        <w:rPr>
          <w:rFonts w:ascii="微软雅黑" w:eastAsia="微软雅黑" w:hAnsi="微软雅黑" w:hint="eastAsia"/>
          <w:sz w:val="18"/>
          <w:szCs w:val="18"/>
        </w:rPr>
        <w:t>在</w:t>
      </w:r>
      <w:r w:rsidR="00741DA3">
        <w:rPr>
          <w:rFonts w:ascii="微软雅黑" w:eastAsia="微软雅黑" w:hAnsi="微软雅黑" w:hint="eastAsia"/>
          <w:sz w:val="18"/>
          <w:szCs w:val="18"/>
        </w:rPr>
        <w:t>启动应用程序</w:t>
      </w:r>
      <w:r w:rsidR="00874F38">
        <w:rPr>
          <w:rFonts w:ascii="微软雅黑" w:eastAsia="微软雅黑" w:hAnsi="微软雅黑" w:hint="eastAsia"/>
          <w:sz w:val="18"/>
          <w:szCs w:val="18"/>
        </w:rPr>
        <w:t>后</w:t>
      </w:r>
      <w:r w:rsidRPr="00CF04D1">
        <w:rPr>
          <w:rFonts w:ascii="微软雅黑" w:eastAsia="微软雅黑" w:hAnsi="微软雅黑" w:hint="eastAsia"/>
          <w:sz w:val="18"/>
          <w:szCs w:val="18"/>
        </w:rPr>
        <w:t>，该用例启动</w:t>
      </w:r>
      <w:r w:rsidR="003E384E">
        <w:rPr>
          <w:rFonts w:ascii="微软雅黑" w:eastAsia="微软雅黑" w:hAnsi="微软雅黑" w:hint="eastAsia"/>
          <w:sz w:val="18"/>
          <w:szCs w:val="18"/>
        </w:rPr>
        <w:t>；开发人员</w:t>
      </w:r>
      <w:r w:rsidR="00E27CA5">
        <w:rPr>
          <w:rFonts w:ascii="微软雅黑" w:eastAsia="微软雅黑" w:hAnsi="微软雅黑" w:hint="eastAsia"/>
          <w:sz w:val="18"/>
          <w:szCs w:val="18"/>
        </w:rPr>
        <w:t>登录</w:t>
      </w:r>
      <w:r w:rsidR="00334F83">
        <w:rPr>
          <w:rFonts w:ascii="微软雅黑" w:eastAsia="微软雅黑" w:hAnsi="微软雅黑" w:hint="eastAsia"/>
          <w:sz w:val="18"/>
          <w:szCs w:val="18"/>
        </w:rPr>
        <w:t>后台服务器</w:t>
      </w:r>
      <w:r w:rsidR="000D79E9">
        <w:rPr>
          <w:rFonts w:ascii="微软雅黑" w:eastAsia="微软雅黑" w:hAnsi="微软雅黑" w:hint="eastAsia"/>
          <w:sz w:val="18"/>
          <w:szCs w:val="18"/>
        </w:rPr>
        <w:t>时</w:t>
      </w:r>
      <w:r w:rsidR="00334F83">
        <w:rPr>
          <w:rFonts w:ascii="微软雅黑" w:eastAsia="微软雅黑" w:hAnsi="微软雅黑" w:hint="eastAsia"/>
          <w:sz w:val="18"/>
          <w:szCs w:val="18"/>
        </w:rPr>
        <w:t>，</w:t>
      </w:r>
      <w:r w:rsidR="002E6B5D">
        <w:rPr>
          <w:rFonts w:ascii="微软雅黑" w:eastAsia="微软雅黑" w:hAnsi="微软雅黑" w:hint="eastAsia"/>
          <w:sz w:val="18"/>
          <w:szCs w:val="18"/>
        </w:rPr>
        <w:t>该用例启动</w:t>
      </w:r>
      <w:r w:rsidR="00121777">
        <w:rPr>
          <w:rFonts w:ascii="微软雅黑" w:eastAsia="微软雅黑" w:hAnsi="微软雅黑" w:hint="eastAsia"/>
          <w:sz w:val="18"/>
          <w:szCs w:val="18"/>
        </w:rPr>
        <w:t>。</w:t>
      </w:r>
    </w:p>
    <w:p w14:paraId="7E6ADC70" w14:textId="69013A9C" w:rsidR="00CF04D1" w:rsidRPr="00CF04D1" w:rsidRDefault="00EB1C0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13" w:name="_Toc138996411"/>
      <w:bookmarkStart w:id="14" w:name="_Toc23690960"/>
      <w:r w:rsidRPr="00CF04D1">
        <w:rPr>
          <w:rFonts w:ascii="微软雅黑" w:eastAsia="微软雅黑" w:hAnsi="微软雅黑" w:hint="eastAsia"/>
          <w:sz w:val="32"/>
          <w:szCs w:val="32"/>
        </w:rPr>
        <w:t>2.1基本流</w:t>
      </w:r>
      <w:bookmarkEnd w:id="12"/>
      <w:bookmarkEnd w:id="13"/>
      <w:bookmarkEnd w:id="14"/>
    </w:p>
    <w:p w14:paraId="7E6ADC71" w14:textId="69281047" w:rsidR="00CF04D1" w:rsidRPr="001B28FE" w:rsidRDefault="00C66338" w:rsidP="001B28FE">
      <w:pPr>
        <w:pStyle w:val="af1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B28FE">
        <w:rPr>
          <w:rFonts w:ascii="微软雅黑" w:eastAsia="微软雅黑" w:hAnsi="微软雅黑" w:hint="eastAsia"/>
          <w:b/>
          <w:sz w:val="18"/>
          <w:szCs w:val="18"/>
        </w:rPr>
        <w:t>注册</w:t>
      </w:r>
    </w:p>
    <w:p w14:paraId="7E6ADC72" w14:textId="1D33A7DE" w:rsidR="00CF04D1" w:rsidRPr="0082614C" w:rsidRDefault="00CF04D1" w:rsidP="0082614C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 w:rsidRPr="0082614C">
        <w:rPr>
          <w:rFonts w:ascii="微软雅黑" w:eastAsia="微软雅黑" w:hAnsi="微软雅黑" w:hint="eastAsia"/>
          <w:bCs/>
          <w:sz w:val="18"/>
          <w:szCs w:val="18"/>
        </w:rPr>
        <w:t>如果用户</w:t>
      </w:r>
      <w:r w:rsidR="00CE442E" w:rsidRPr="0082614C">
        <w:rPr>
          <w:rFonts w:ascii="微软雅黑" w:eastAsia="微软雅黑" w:hAnsi="微软雅黑" w:hint="eastAsia"/>
          <w:bCs/>
          <w:sz w:val="18"/>
          <w:szCs w:val="18"/>
        </w:rPr>
        <w:t>是首次下载应用且没有选择引继现有账号，则</w:t>
      </w:r>
      <w:r w:rsidR="00E53768" w:rsidRPr="0082614C">
        <w:rPr>
          <w:rFonts w:ascii="微软雅黑" w:eastAsia="微软雅黑" w:hAnsi="微软雅黑" w:hint="eastAsia"/>
          <w:bCs/>
          <w:sz w:val="18"/>
          <w:szCs w:val="18"/>
        </w:rPr>
        <w:t>进行</w:t>
      </w:r>
      <w:r w:rsidR="00CE442E" w:rsidRPr="0082614C">
        <w:rPr>
          <w:rFonts w:ascii="微软雅黑" w:eastAsia="微软雅黑" w:hAnsi="微软雅黑" w:hint="eastAsia"/>
          <w:bCs/>
          <w:sz w:val="18"/>
          <w:szCs w:val="18"/>
        </w:rPr>
        <w:t>注册</w:t>
      </w:r>
      <w:r w:rsidR="005E7247" w:rsidRPr="0082614C"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14:paraId="7E6ADC73" w14:textId="76D2D99A" w:rsidR="00CF04D1" w:rsidRPr="001441F3" w:rsidRDefault="00A243AF" w:rsidP="001B28FE">
      <w:pPr>
        <w:pStyle w:val="af1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登录</w:t>
      </w:r>
      <w:r w:rsidRPr="001441F3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14:paraId="7E6ADC74" w14:textId="5F597515" w:rsidR="00CF04D1" w:rsidRPr="0082614C" w:rsidRDefault="00CF04D1" w:rsidP="0082614C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 w:rsidRPr="0082614C">
        <w:rPr>
          <w:rFonts w:ascii="微软雅黑" w:eastAsia="微软雅黑" w:hAnsi="微软雅黑" w:hint="eastAsia"/>
          <w:bCs/>
          <w:sz w:val="18"/>
          <w:szCs w:val="18"/>
        </w:rPr>
        <w:t>系统提示用户</w:t>
      </w:r>
      <w:r w:rsidR="007835A0" w:rsidRPr="0082614C">
        <w:rPr>
          <w:rFonts w:ascii="微软雅黑" w:eastAsia="微软雅黑" w:hAnsi="微软雅黑" w:hint="eastAsia"/>
          <w:bCs/>
          <w:sz w:val="18"/>
          <w:szCs w:val="18"/>
        </w:rPr>
        <w:t>输入引继码与对应的密码</w:t>
      </w:r>
      <w:r w:rsidRPr="0082614C">
        <w:rPr>
          <w:rFonts w:ascii="微软雅黑" w:eastAsia="微软雅黑" w:hAnsi="微软雅黑" w:hint="eastAsia"/>
          <w:bCs/>
          <w:sz w:val="18"/>
          <w:szCs w:val="18"/>
        </w:rPr>
        <w:t>。</w:t>
      </w:r>
      <w:r w:rsidR="00664BBF" w:rsidRPr="0082614C">
        <w:rPr>
          <w:rFonts w:ascii="微软雅黑" w:eastAsia="微软雅黑" w:hAnsi="微软雅黑" w:hint="eastAsia"/>
          <w:bCs/>
          <w:sz w:val="18"/>
          <w:szCs w:val="18"/>
        </w:rPr>
        <w:t>引继码需要存在于服务器数据库中</w:t>
      </w:r>
      <w:r w:rsidR="000B50DD" w:rsidRPr="0082614C">
        <w:rPr>
          <w:rFonts w:ascii="微软雅黑" w:eastAsia="微软雅黑" w:hAnsi="微软雅黑" w:hint="eastAsia"/>
          <w:bCs/>
          <w:sz w:val="18"/>
          <w:szCs w:val="18"/>
        </w:rPr>
        <w:t>；</w:t>
      </w:r>
      <w:r w:rsidRPr="0082614C">
        <w:rPr>
          <w:rFonts w:ascii="微软雅黑" w:eastAsia="微软雅黑" w:hAnsi="微软雅黑" w:hint="eastAsia"/>
          <w:bCs/>
          <w:sz w:val="18"/>
          <w:szCs w:val="18"/>
        </w:rPr>
        <w:t>密码</w:t>
      </w:r>
      <w:r w:rsidR="00923363" w:rsidRPr="0082614C">
        <w:rPr>
          <w:rFonts w:ascii="微软雅黑" w:eastAsia="微软雅黑" w:hAnsi="微软雅黑" w:hint="eastAsia"/>
          <w:bCs/>
          <w:sz w:val="18"/>
          <w:szCs w:val="18"/>
        </w:rPr>
        <w:t>需要与引继码匹配</w:t>
      </w:r>
      <w:r w:rsidRPr="0082614C"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14:paraId="7E6ADC75" w14:textId="2BED6AE6" w:rsidR="00CF04D1" w:rsidRPr="001441F3" w:rsidRDefault="003158AA" w:rsidP="001B28FE">
      <w:pPr>
        <w:pStyle w:val="af1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验证</w:t>
      </w:r>
      <w:r w:rsidRPr="001441F3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14:paraId="66AC3C57" w14:textId="77777777" w:rsidR="00B7170B" w:rsidRDefault="00B7170B" w:rsidP="00B7170B">
      <w:pPr>
        <w:spacing w:line="300" w:lineRule="auto"/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系统后台在接收注册事件传来的数据时，需要对用户的客户端与网络环境进行检验，以防止用户使用被篡改后的客户端进行注册操作；</w:t>
      </w:r>
    </w:p>
    <w:p w14:paraId="7E6ADC76" w14:textId="6BA3CD8C" w:rsidR="00CF04D1" w:rsidRDefault="00B7170B" w:rsidP="00B7170B">
      <w:pPr>
        <w:spacing w:line="300" w:lineRule="auto"/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系统在后台接收登录事件传来的数据时，要与用户</w:t>
      </w:r>
      <w:r w:rsidR="0013179B">
        <w:rPr>
          <w:rFonts w:ascii="微软雅黑" w:eastAsia="微软雅黑" w:hAnsi="微软雅黑" w:hint="eastAsia"/>
          <w:sz w:val="18"/>
          <w:szCs w:val="18"/>
        </w:rPr>
        <w:t>数据库中的数据进行比对，</w:t>
      </w:r>
      <w:r w:rsidR="0094047B">
        <w:rPr>
          <w:rFonts w:ascii="微软雅黑" w:eastAsia="微软雅黑" w:hAnsi="微软雅黑" w:hint="eastAsia"/>
          <w:sz w:val="18"/>
          <w:szCs w:val="18"/>
        </w:rPr>
        <w:t>存在并正确匹配方可允许登录</w:t>
      </w:r>
      <w:r w:rsidR="00CF04D1" w:rsidRPr="001441F3">
        <w:rPr>
          <w:rFonts w:ascii="微软雅黑" w:eastAsia="微软雅黑" w:hAnsi="微软雅黑" w:hint="eastAsia"/>
          <w:sz w:val="18"/>
          <w:szCs w:val="18"/>
        </w:rPr>
        <w:t>。</w:t>
      </w:r>
    </w:p>
    <w:p w14:paraId="0611703F" w14:textId="69C283B5" w:rsidR="00971D51" w:rsidRDefault="00971D51" w:rsidP="00971D51">
      <w:pPr>
        <w:pStyle w:val="af1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lastRenderedPageBreak/>
        <w:t>查询</w:t>
      </w:r>
    </w:p>
    <w:p w14:paraId="66439DEE" w14:textId="72D1BDFF" w:rsidR="002659A2" w:rsidRPr="002659A2" w:rsidRDefault="00523490" w:rsidP="002659A2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当用户发起查询请求时，后台系统可以从数据库中通过用户指定的ID号找到对应</w:t>
      </w:r>
      <w:r w:rsidR="00D22F4D">
        <w:rPr>
          <w:rFonts w:ascii="微软雅黑" w:eastAsia="微软雅黑" w:hAnsi="微软雅黑" w:hint="eastAsia"/>
          <w:bCs/>
          <w:sz w:val="18"/>
          <w:szCs w:val="18"/>
        </w:rPr>
        <w:t>玩家的信息，并根据该ID的玩家自定义的</w:t>
      </w:r>
      <w:r w:rsidR="00BF0FCB">
        <w:rPr>
          <w:rFonts w:ascii="微软雅黑" w:eastAsia="微软雅黑" w:hAnsi="微软雅黑" w:hint="eastAsia"/>
          <w:bCs/>
          <w:sz w:val="18"/>
          <w:szCs w:val="18"/>
        </w:rPr>
        <w:t>可见设置向发起方显示</w:t>
      </w:r>
      <w:r w:rsidR="00B676EA">
        <w:rPr>
          <w:rFonts w:ascii="微软雅黑" w:eastAsia="微软雅黑" w:hAnsi="微软雅黑" w:hint="eastAsia"/>
          <w:bCs/>
          <w:sz w:val="18"/>
          <w:szCs w:val="18"/>
        </w:rPr>
        <w:t>应该显示</w:t>
      </w:r>
      <w:r w:rsidR="00BF0FCB">
        <w:rPr>
          <w:rFonts w:ascii="微软雅黑" w:eastAsia="微软雅黑" w:hAnsi="微软雅黑" w:hint="eastAsia"/>
          <w:bCs/>
          <w:sz w:val="18"/>
          <w:szCs w:val="18"/>
        </w:rPr>
        <w:t>的内容</w:t>
      </w:r>
      <w:r w:rsidR="00D079CA">
        <w:rPr>
          <w:rFonts w:ascii="微软雅黑" w:eastAsia="微软雅黑" w:hAnsi="微软雅黑" w:hint="eastAsia"/>
          <w:bCs/>
          <w:sz w:val="18"/>
          <w:szCs w:val="18"/>
        </w:rPr>
        <w:t>；</w:t>
      </w:r>
      <w:r w:rsidR="00AC0899">
        <w:rPr>
          <w:rFonts w:ascii="微软雅黑" w:eastAsia="微软雅黑" w:hAnsi="微软雅黑" w:hint="eastAsia"/>
          <w:bCs/>
          <w:sz w:val="18"/>
          <w:szCs w:val="18"/>
        </w:rPr>
        <w:t>同时，后台系统需要判断用户发起的查询是否是自己的ID号：若是自己的ID号，则无视玩家设置的可见设置，返回所有信息。</w:t>
      </w:r>
    </w:p>
    <w:p w14:paraId="7E6ADC77" w14:textId="5AF14764" w:rsidR="00CF04D1" w:rsidRDefault="00601954" w:rsidP="001B28FE">
      <w:pPr>
        <w:pStyle w:val="af1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引继</w:t>
      </w:r>
    </w:p>
    <w:p w14:paraId="38D03ED8" w14:textId="674E11E1" w:rsidR="00601954" w:rsidRDefault="00601954" w:rsidP="00601954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当用户需要进行引继操作时，</w:t>
      </w:r>
      <w:r w:rsidR="004F34E3">
        <w:rPr>
          <w:rFonts w:ascii="微软雅黑" w:eastAsia="微软雅黑" w:hAnsi="微软雅黑" w:hint="eastAsia"/>
          <w:bCs/>
          <w:sz w:val="18"/>
          <w:szCs w:val="18"/>
        </w:rPr>
        <w:t>系统需要</w:t>
      </w:r>
      <w:r w:rsidR="00406A4E">
        <w:rPr>
          <w:rFonts w:ascii="微软雅黑" w:eastAsia="微软雅黑" w:hAnsi="微软雅黑" w:hint="eastAsia"/>
          <w:bCs/>
          <w:sz w:val="18"/>
          <w:szCs w:val="18"/>
        </w:rPr>
        <w:t>查询</w:t>
      </w:r>
      <w:r w:rsidR="004F34E3">
        <w:rPr>
          <w:rFonts w:ascii="微软雅黑" w:eastAsia="微软雅黑" w:hAnsi="微软雅黑" w:hint="eastAsia"/>
          <w:bCs/>
          <w:sz w:val="18"/>
          <w:szCs w:val="18"/>
        </w:rPr>
        <w:t>当前用户的引继码</w:t>
      </w:r>
      <w:r w:rsidR="00AC3CCB">
        <w:rPr>
          <w:rFonts w:ascii="微软雅黑" w:eastAsia="微软雅黑" w:hAnsi="微软雅黑" w:hint="eastAsia"/>
          <w:bCs/>
          <w:sz w:val="18"/>
          <w:szCs w:val="18"/>
        </w:rPr>
        <w:t>并显示在客户端</w:t>
      </w:r>
      <w:r w:rsidR="004F34E3">
        <w:rPr>
          <w:rFonts w:ascii="微软雅黑" w:eastAsia="微软雅黑" w:hAnsi="微软雅黑" w:hint="eastAsia"/>
          <w:bCs/>
          <w:sz w:val="18"/>
          <w:szCs w:val="18"/>
        </w:rPr>
        <w:t>，同时</w:t>
      </w:r>
      <w:r w:rsidR="00D5351A">
        <w:rPr>
          <w:rFonts w:ascii="微软雅黑" w:eastAsia="微软雅黑" w:hAnsi="微软雅黑" w:hint="eastAsia"/>
          <w:bCs/>
          <w:sz w:val="18"/>
          <w:szCs w:val="18"/>
        </w:rPr>
        <w:t>要求用户输入密码。</w:t>
      </w:r>
    </w:p>
    <w:p w14:paraId="0650D6C9" w14:textId="1E5A9012" w:rsidR="001B28FE" w:rsidRDefault="005E2481" w:rsidP="001B28FE">
      <w:pPr>
        <w:pStyle w:val="af1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修改</w:t>
      </w:r>
    </w:p>
    <w:p w14:paraId="2F806043" w14:textId="1EFB4B30" w:rsidR="00EF09EB" w:rsidRDefault="006C64D9" w:rsidP="00EF09EB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玩家可以根据自身需要修改部分参数。</w:t>
      </w:r>
      <w:r w:rsidR="00EF09EB">
        <w:rPr>
          <w:rFonts w:ascii="微软雅黑" w:eastAsia="微软雅黑" w:hAnsi="微软雅黑" w:hint="eastAsia"/>
          <w:bCs/>
          <w:sz w:val="18"/>
          <w:szCs w:val="18"/>
        </w:rPr>
        <w:t>修改完成后，数据需要传输给</w:t>
      </w:r>
      <w:r w:rsidR="003344BD">
        <w:rPr>
          <w:rFonts w:ascii="微软雅黑" w:eastAsia="微软雅黑" w:hAnsi="微软雅黑" w:hint="eastAsia"/>
          <w:bCs/>
          <w:sz w:val="18"/>
          <w:szCs w:val="18"/>
        </w:rPr>
        <w:t>后台系统的数据库。</w:t>
      </w:r>
    </w:p>
    <w:p w14:paraId="2980440F" w14:textId="6F374F34" w:rsidR="00E12787" w:rsidRDefault="00E12787" w:rsidP="00E12787">
      <w:pPr>
        <w:pStyle w:val="af1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删除</w:t>
      </w:r>
    </w:p>
    <w:p w14:paraId="4860DD91" w14:textId="012D6E24" w:rsidR="00357FD9" w:rsidRPr="00357FD9" w:rsidRDefault="00592321" w:rsidP="000A0845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当玩家出现违规操作时（如使用修改过的客户端等），系统需要从数据库中删除该玩家的所有信息</w:t>
      </w:r>
      <w:r w:rsidR="00F7025A"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14:paraId="7E6ADC78" w14:textId="77777777" w:rsidR="00CF04D1" w:rsidRPr="001441F3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15" w:name="_Toc498930519"/>
      <w:bookmarkStart w:id="16" w:name="_Toc138996412"/>
      <w:bookmarkStart w:id="17" w:name="_Toc23690961"/>
      <w:r w:rsidRPr="001441F3">
        <w:rPr>
          <w:rFonts w:ascii="微软雅黑" w:eastAsia="微软雅黑" w:hAnsi="微软雅黑" w:hint="eastAsia"/>
          <w:sz w:val="32"/>
          <w:szCs w:val="32"/>
        </w:rPr>
        <w:t>2.2备选流</w:t>
      </w:r>
      <w:bookmarkEnd w:id="15"/>
      <w:bookmarkEnd w:id="16"/>
      <w:bookmarkEnd w:id="17"/>
    </w:p>
    <w:p w14:paraId="7E6ADC79" w14:textId="18B6D33C" w:rsidR="00CF04D1" w:rsidRPr="0055299E" w:rsidRDefault="0047541C" w:rsidP="0055299E">
      <w:pPr>
        <w:pStyle w:val="af1"/>
        <w:numPr>
          <w:ilvl w:val="1"/>
          <w:numId w:val="5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bookmarkStart w:id="18" w:name="_Toc498930520"/>
      <w:r w:rsidRPr="0055299E">
        <w:rPr>
          <w:rFonts w:ascii="微软雅黑" w:eastAsia="微软雅黑" w:hAnsi="微软雅黑" w:hint="eastAsia"/>
          <w:b/>
          <w:sz w:val="18"/>
          <w:szCs w:val="18"/>
        </w:rPr>
        <w:t>引继码或引继码密码输入错误</w:t>
      </w:r>
    </w:p>
    <w:p w14:paraId="7E6ADC7A" w14:textId="7A0E5AF8" w:rsidR="00CF04D1" w:rsidRPr="003C2F63" w:rsidRDefault="00CF04D1" w:rsidP="003C2F63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 w:rsidRPr="003C2F63">
        <w:rPr>
          <w:rFonts w:ascii="微软雅黑" w:eastAsia="微软雅黑" w:hAnsi="微软雅黑" w:hint="eastAsia"/>
          <w:bCs/>
          <w:sz w:val="18"/>
          <w:szCs w:val="18"/>
        </w:rPr>
        <w:t>在基本流的步骤</w:t>
      </w:r>
      <w:r w:rsidR="005A5BA0">
        <w:rPr>
          <w:rFonts w:ascii="微软雅黑" w:eastAsia="微软雅黑" w:hAnsi="微软雅黑"/>
          <w:bCs/>
          <w:sz w:val="18"/>
          <w:szCs w:val="18"/>
        </w:rPr>
        <w:t>2</w:t>
      </w:r>
      <w:r w:rsidRPr="003C2F63">
        <w:rPr>
          <w:rFonts w:ascii="微软雅黑" w:eastAsia="微软雅黑" w:hAnsi="微软雅黑" w:hint="eastAsia"/>
          <w:bCs/>
          <w:sz w:val="18"/>
          <w:szCs w:val="18"/>
        </w:rPr>
        <w:t>，提示用户输入</w:t>
      </w:r>
      <w:r w:rsidR="00CC4030">
        <w:rPr>
          <w:rFonts w:ascii="微软雅黑" w:eastAsia="微软雅黑" w:hAnsi="微软雅黑" w:hint="eastAsia"/>
          <w:bCs/>
          <w:sz w:val="18"/>
          <w:szCs w:val="18"/>
        </w:rPr>
        <w:t>正确的</w:t>
      </w:r>
      <w:r w:rsidRPr="003C2F63">
        <w:rPr>
          <w:rFonts w:ascii="微软雅黑" w:eastAsia="微软雅黑" w:hAnsi="微软雅黑" w:hint="eastAsia"/>
          <w:bCs/>
          <w:sz w:val="18"/>
          <w:szCs w:val="18"/>
        </w:rPr>
        <w:t>用户名和密码。</w:t>
      </w:r>
      <w:r w:rsidR="00CC4030">
        <w:rPr>
          <w:rFonts w:ascii="微软雅黑" w:eastAsia="微软雅黑" w:hAnsi="微软雅黑" w:hint="eastAsia"/>
          <w:bCs/>
          <w:sz w:val="18"/>
          <w:szCs w:val="18"/>
        </w:rPr>
        <w:t>或是通过邮件的方式找回引继码并生成全新的引继码密码。</w:t>
      </w:r>
    </w:p>
    <w:p w14:paraId="7E6ADC7B" w14:textId="3FB24D27" w:rsidR="00CF04D1" w:rsidRPr="002A1ED4" w:rsidRDefault="007D2367" w:rsidP="0055299E">
      <w:pPr>
        <w:pStyle w:val="af1"/>
        <w:numPr>
          <w:ilvl w:val="1"/>
          <w:numId w:val="5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该</w:t>
      </w:r>
      <w:r w:rsidR="00DE754E">
        <w:rPr>
          <w:rFonts w:ascii="微软雅黑" w:eastAsia="微软雅黑" w:hAnsi="微软雅黑" w:hint="eastAsia"/>
          <w:b/>
          <w:sz w:val="18"/>
          <w:szCs w:val="18"/>
        </w:rPr>
        <w:t>玩家</w:t>
      </w:r>
      <w:r>
        <w:rPr>
          <w:rFonts w:ascii="微软雅黑" w:eastAsia="微软雅黑" w:hAnsi="微软雅黑" w:hint="eastAsia"/>
          <w:b/>
          <w:sz w:val="18"/>
          <w:szCs w:val="18"/>
        </w:rPr>
        <w:t>不存在</w:t>
      </w:r>
    </w:p>
    <w:p w14:paraId="7E6ADC7C" w14:textId="327F1792" w:rsidR="00CF04D1" w:rsidRDefault="00CF04D1" w:rsidP="003C2F63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 w:rsidRPr="003C2F63">
        <w:rPr>
          <w:rFonts w:ascii="微软雅黑" w:eastAsia="微软雅黑" w:hAnsi="微软雅黑" w:hint="eastAsia"/>
          <w:bCs/>
          <w:sz w:val="18"/>
          <w:szCs w:val="18"/>
        </w:rPr>
        <w:t>在基本流的步骤</w:t>
      </w:r>
      <w:r w:rsidR="007E20F2">
        <w:rPr>
          <w:rFonts w:ascii="微软雅黑" w:eastAsia="微软雅黑" w:hAnsi="微软雅黑" w:hint="eastAsia"/>
          <w:bCs/>
          <w:sz w:val="18"/>
          <w:szCs w:val="18"/>
        </w:rPr>
        <w:t>4</w:t>
      </w:r>
      <w:r w:rsidRPr="003C2F63">
        <w:rPr>
          <w:rFonts w:ascii="微软雅黑" w:eastAsia="微软雅黑" w:hAnsi="微软雅黑" w:hint="eastAsia"/>
          <w:bCs/>
          <w:sz w:val="18"/>
          <w:szCs w:val="18"/>
        </w:rPr>
        <w:t>中，</w:t>
      </w:r>
      <w:r w:rsidR="00304079">
        <w:rPr>
          <w:rFonts w:ascii="微软雅黑" w:eastAsia="微软雅黑" w:hAnsi="微软雅黑" w:hint="eastAsia"/>
          <w:bCs/>
          <w:sz w:val="18"/>
          <w:szCs w:val="18"/>
        </w:rPr>
        <w:t>输入不存在的用户ID</w:t>
      </w:r>
      <w:r w:rsidRPr="003C2F63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04079">
        <w:rPr>
          <w:rFonts w:ascii="微软雅黑" w:eastAsia="微软雅黑" w:hAnsi="微软雅黑" w:hint="eastAsia"/>
          <w:bCs/>
          <w:sz w:val="18"/>
          <w:szCs w:val="18"/>
        </w:rPr>
        <w:t>系统应</w:t>
      </w:r>
      <w:r w:rsidRPr="003C2F63">
        <w:rPr>
          <w:rFonts w:ascii="微软雅黑" w:eastAsia="微软雅黑" w:hAnsi="微软雅黑" w:hint="eastAsia"/>
          <w:bCs/>
          <w:sz w:val="18"/>
          <w:szCs w:val="18"/>
        </w:rPr>
        <w:t>提示用户重新输入。然后继续执行基本流的步骤</w:t>
      </w:r>
      <w:r w:rsidR="00D54FF5">
        <w:rPr>
          <w:rFonts w:ascii="微软雅黑" w:eastAsia="微软雅黑" w:hAnsi="微软雅黑" w:hint="eastAsia"/>
          <w:bCs/>
          <w:sz w:val="18"/>
          <w:szCs w:val="18"/>
        </w:rPr>
        <w:t>4</w:t>
      </w:r>
      <w:r w:rsidRPr="003C2F63"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14:paraId="50B81D4C" w14:textId="0B2E53F3" w:rsidR="0051040E" w:rsidRDefault="0051040E" w:rsidP="0051040E">
      <w:pPr>
        <w:pStyle w:val="af1"/>
        <w:numPr>
          <w:ilvl w:val="1"/>
          <w:numId w:val="5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文本中存在非法字符</w:t>
      </w:r>
    </w:p>
    <w:p w14:paraId="0B575ADC" w14:textId="0D933FDA" w:rsidR="009B475D" w:rsidRPr="009B475D" w:rsidRDefault="009B475D" w:rsidP="009B475D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在基本流的步骤6中，输入非法字符，系统应提示</w:t>
      </w:r>
      <w:r w:rsidR="00B8504C">
        <w:rPr>
          <w:rFonts w:ascii="微软雅黑" w:eastAsia="微软雅黑" w:hAnsi="微软雅黑" w:hint="eastAsia"/>
          <w:bCs/>
          <w:sz w:val="18"/>
          <w:szCs w:val="18"/>
        </w:rPr>
        <w:t>玩家</w:t>
      </w:r>
      <w:r>
        <w:rPr>
          <w:rFonts w:ascii="微软雅黑" w:eastAsia="微软雅黑" w:hAnsi="微软雅黑" w:hint="eastAsia"/>
          <w:bCs/>
          <w:sz w:val="18"/>
          <w:szCs w:val="18"/>
        </w:rPr>
        <w:t>键入了</w:t>
      </w:r>
      <w:r w:rsidR="003F4D0A">
        <w:rPr>
          <w:rFonts w:ascii="微软雅黑" w:eastAsia="微软雅黑" w:hAnsi="微软雅黑" w:hint="eastAsia"/>
          <w:bCs/>
          <w:sz w:val="18"/>
          <w:szCs w:val="18"/>
        </w:rPr>
        <w:t>非法字符，同时告知</w:t>
      </w:r>
      <w:r w:rsidR="00F07D24">
        <w:rPr>
          <w:rFonts w:ascii="微软雅黑" w:eastAsia="微软雅黑" w:hAnsi="微软雅黑" w:hint="eastAsia"/>
          <w:bCs/>
          <w:sz w:val="18"/>
          <w:szCs w:val="18"/>
        </w:rPr>
        <w:t>玩家</w:t>
      </w:r>
      <w:r w:rsidR="003F4D0A">
        <w:rPr>
          <w:rFonts w:ascii="微软雅黑" w:eastAsia="微软雅黑" w:hAnsi="微软雅黑" w:hint="eastAsia"/>
          <w:bCs/>
          <w:sz w:val="18"/>
          <w:szCs w:val="18"/>
        </w:rPr>
        <w:t>非法字符为哪个（些）字符，并引导用户重新输入。</w:t>
      </w:r>
    </w:p>
    <w:p w14:paraId="7E6ADC7D" w14:textId="65B47564" w:rsidR="00CF04D1" w:rsidRPr="006B1C6D" w:rsidRDefault="00E6198E" w:rsidP="006B1C6D">
      <w:pPr>
        <w:pStyle w:val="af1"/>
        <w:numPr>
          <w:ilvl w:val="1"/>
          <w:numId w:val="5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退出</w:t>
      </w:r>
    </w:p>
    <w:p w14:paraId="7E6ADC7E" w14:textId="2F50881B" w:rsidR="00CF04D1" w:rsidRPr="00BE16D8" w:rsidRDefault="006B1C6D" w:rsidP="00BE16D8">
      <w:pPr>
        <w:spacing w:line="300" w:lineRule="auto"/>
        <w:ind w:left="420" w:firstLine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当玩家关闭应用时，客户端保留当前</w:t>
      </w:r>
      <w:r w:rsidR="00974E46">
        <w:rPr>
          <w:rFonts w:ascii="微软雅黑" w:eastAsia="微软雅黑" w:hAnsi="微软雅黑" w:hint="eastAsia"/>
          <w:bCs/>
          <w:sz w:val="18"/>
          <w:szCs w:val="18"/>
        </w:rPr>
        <w:t>玩家</w:t>
      </w:r>
      <w:r>
        <w:rPr>
          <w:rFonts w:ascii="微软雅黑" w:eastAsia="微软雅黑" w:hAnsi="微软雅黑" w:hint="eastAsia"/>
          <w:bCs/>
          <w:sz w:val="18"/>
          <w:szCs w:val="18"/>
        </w:rPr>
        <w:t>的登录信息。</w:t>
      </w:r>
      <w:r w:rsidR="00CF04D1" w:rsidRPr="00BE16D8">
        <w:rPr>
          <w:rFonts w:ascii="微软雅黑" w:eastAsia="微软雅黑" w:hAnsi="微软雅黑" w:hint="eastAsia"/>
          <w:bCs/>
          <w:sz w:val="18"/>
          <w:szCs w:val="18"/>
        </w:rPr>
        <w:t>用例结束。</w:t>
      </w:r>
    </w:p>
    <w:p w14:paraId="7E6ADC7F" w14:textId="77777777" w:rsidR="00CF04D1" w:rsidRPr="00CF04D1" w:rsidRDefault="00CF04D1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19" w:name="_Toc81353311"/>
      <w:bookmarkStart w:id="20" w:name="_Toc81354486"/>
      <w:bookmarkStart w:id="21" w:name="_Toc107918010"/>
      <w:bookmarkStart w:id="22" w:name="_Toc138996413"/>
      <w:bookmarkStart w:id="23" w:name="_Toc23690962"/>
      <w:r w:rsidRPr="00CF04D1">
        <w:rPr>
          <w:rFonts w:ascii="微软雅黑" w:eastAsia="微软雅黑" w:hAnsi="微软雅黑" w:hint="eastAsia"/>
          <w:sz w:val="52"/>
          <w:szCs w:val="52"/>
        </w:rPr>
        <w:t>用例场景</w:t>
      </w:r>
      <w:bookmarkEnd w:id="19"/>
      <w:bookmarkEnd w:id="20"/>
      <w:bookmarkEnd w:id="21"/>
      <w:bookmarkEnd w:id="22"/>
      <w:bookmarkEnd w:id="23"/>
    </w:p>
    <w:p w14:paraId="7E6ADC80" w14:textId="77777777" w:rsidR="00CF04D1" w:rsidRPr="002A1ED4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24" w:name="_Toc81353312"/>
      <w:bookmarkStart w:id="25" w:name="_Toc81354487"/>
      <w:bookmarkStart w:id="26" w:name="_Toc107918011"/>
      <w:bookmarkStart w:id="27" w:name="_Toc138996414"/>
      <w:bookmarkStart w:id="28" w:name="_Toc23690963"/>
      <w:r w:rsidRPr="002A1ED4">
        <w:rPr>
          <w:rFonts w:ascii="微软雅黑" w:eastAsia="微软雅黑" w:hAnsi="微软雅黑" w:hint="eastAsia"/>
          <w:sz w:val="32"/>
          <w:szCs w:val="32"/>
        </w:rPr>
        <w:t>3.1成功场景</w:t>
      </w:r>
      <w:bookmarkEnd w:id="24"/>
      <w:bookmarkEnd w:id="25"/>
      <w:bookmarkEnd w:id="26"/>
      <w:bookmarkEnd w:id="27"/>
      <w:bookmarkEnd w:id="28"/>
    </w:p>
    <w:p w14:paraId="7E6ADC81" w14:textId="77777777" w:rsidR="00CF04D1" w:rsidRPr="00897BD3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登录成功：基本流</w:t>
      </w:r>
    </w:p>
    <w:p w14:paraId="7E6ADC82" w14:textId="3CB437C8" w:rsidR="00CF04D1" w:rsidRPr="00897BD3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取消操作：</w:t>
      </w:r>
      <w:r w:rsidR="005F750D">
        <w:rPr>
          <w:rFonts w:ascii="微软雅黑" w:eastAsia="微软雅黑" w:hAnsi="微软雅黑" w:hint="eastAsia"/>
          <w:sz w:val="18"/>
          <w:szCs w:val="18"/>
        </w:rPr>
        <w:t>保持系统请求前状态</w:t>
      </w:r>
    </w:p>
    <w:p w14:paraId="7E6ADC83" w14:textId="77777777" w:rsidR="00CF04D1" w:rsidRPr="002A1ED4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29" w:name="_Toc81353313"/>
      <w:bookmarkStart w:id="30" w:name="_Toc81354488"/>
      <w:bookmarkStart w:id="31" w:name="_Toc107918012"/>
      <w:bookmarkStart w:id="32" w:name="_Toc138996415"/>
      <w:bookmarkStart w:id="33" w:name="_Toc23690964"/>
      <w:r w:rsidRPr="002A1ED4">
        <w:rPr>
          <w:rFonts w:ascii="微软雅黑" w:eastAsia="微软雅黑" w:hAnsi="微软雅黑" w:hint="eastAsia"/>
          <w:sz w:val="32"/>
          <w:szCs w:val="32"/>
        </w:rPr>
        <w:t>3.2失败场景</w:t>
      </w:r>
      <w:bookmarkEnd w:id="29"/>
      <w:bookmarkEnd w:id="30"/>
      <w:bookmarkEnd w:id="31"/>
      <w:bookmarkEnd w:id="32"/>
      <w:bookmarkEnd w:id="33"/>
    </w:p>
    <w:p w14:paraId="7E6ADC84" w14:textId="056BEE27" w:rsidR="00CF04D1" w:rsidRPr="00897BD3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没有输入用户和密码：</w:t>
      </w:r>
      <w:r w:rsidR="00655A0B">
        <w:rPr>
          <w:rFonts w:ascii="微软雅黑" w:eastAsia="微软雅黑" w:hAnsi="微软雅黑" w:hint="eastAsia"/>
          <w:sz w:val="18"/>
          <w:szCs w:val="18"/>
        </w:rPr>
        <w:t>基本流，注册</w:t>
      </w:r>
      <w:r w:rsidR="00292510">
        <w:rPr>
          <w:rFonts w:ascii="微软雅黑" w:eastAsia="微软雅黑" w:hAnsi="微软雅黑" w:hint="eastAsia"/>
          <w:sz w:val="18"/>
          <w:szCs w:val="18"/>
        </w:rPr>
        <w:t>。</w:t>
      </w:r>
    </w:p>
    <w:p w14:paraId="7E6ADC85" w14:textId="50778C04" w:rsidR="00CF04D1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输入用户或密码错误：备选流，</w:t>
      </w:r>
      <w:r w:rsidR="003E6551" w:rsidRPr="003E6551">
        <w:rPr>
          <w:rFonts w:ascii="微软雅黑" w:eastAsia="微软雅黑" w:hAnsi="微软雅黑" w:hint="eastAsia"/>
          <w:sz w:val="18"/>
          <w:szCs w:val="18"/>
        </w:rPr>
        <w:t>引继码或引继码密码输入错误</w:t>
      </w:r>
      <w:r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p w14:paraId="154354EA" w14:textId="280E83E0" w:rsidR="0058319F" w:rsidRDefault="003034AC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用户搜索时</w:t>
      </w:r>
      <w:r w:rsidR="0058319F">
        <w:rPr>
          <w:rFonts w:ascii="微软雅黑" w:eastAsia="微软雅黑" w:hAnsi="微软雅黑" w:hint="eastAsia"/>
          <w:sz w:val="18"/>
          <w:szCs w:val="18"/>
        </w:rPr>
        <w:t>该</w:t>
      </w:r>
      <w:r w:rsidR="004F58A4">
        <w:rPr>
          <w:rFonts w:ascii="微软雅黑" w:eastAsia="微软雅黑" w:hAnsi="微软雅黑" w:hint="eastAsia"/>
          <w:sz w:val="18"/>
          <w:szCs w:val="18"/>
        </w:rPr>
        <w:t>被搜索</w:t>
      </w:r>
      <w:r w:rsidR="0058319F">
        <w:rPr>
          <w:rFonts w:ascii="微软雅黑" w:eastAsia="微软雅黑" w:hAnsi="微软雅黑" w:hint="eastAsia"/>
          <w:sz w:val="18"/>
          <w:szCs w:val="18"/>
        </w:rPr>
        <w:t>用户不存在：备选流，该</w:t>
      </w:r>
      <w:r w:rsidR="00FE6431">
        <w:rPr>
          <w:rFonts w:ascii="微软雅黑" w:eastAsia="微软雅黑" w:hAnsi="微软雅黑" w:hint="eastAsia"/>
          <w:sz w:val="18"/>
          <w:szCs w:val="18"/>
        </w:rPr>
        <w:t>玩家</w:t>
      </w:r>
      <w:bookmarkStart w:id="34" w:name="_GoBack"/>
      <w:bookmarkEnd w:id="34"/>
      <w:r w:rsidR="0058319F">
        <w:rPr>
          <w:rFonts w:ascii="微软雅黑" w:eastAsia="微软雅黑" w:hAnsi="微软雅黑" w:hint="eastAsia"/>
          <w:sz w:val="18"/>
          <w:szCs w:val="18"/>
        </w:rPr>
        <w:t>不存在</w:t>
      </w:r>
      <w:r w:rsidR="00A16BEE">
        <w:rPr>
          <w:rFonts w:ascii="微软雅黑" w:eastAsia="微软雅黑" w:hAnsi="微软雅黑" w:hint="eastAsia"/>
          <w:sz w:val="18"/>
          <w:szCs w:val="18"/>
        </w:rPr>
        <w:t>。</w:t>
      </w:r>
    </w:p>
    <w:p w14:paraId="6170593A" w14:textId="3367ED40" w:rsidR="002F1561" w:rsidRPr="00897BD3" w:rsidRDefault="00B82A5D" w:rsidP="002F1561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用户修改信息时内容存在非法字符：备选流，文本中存在非法字符</w:t>
      </w:r>
      <w:r w:rsidR="00A16BEE">
        <w:rPr>
          <w:rFonts w:ascii="微软雅黑" w:eastAsia="微软雅黑" w:hAnsi="微软雅黑" w:hint="eastAsia"/>
          <w:sz w:val="18"/>
          <w:szCs w:val="18"/>
        </w:rPr>
        <w:t>。</w:t>
      </w:r>
    </w:p>
    <w:p w14:paraId="06632989" w14:textId="77777777" w:rsidR="00800E28" w:rsidRDefault="00800E28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36"/>
          <w:sz w:val="52"/>
          <w:szCs w:val="52"/>
        </w:rPr>
      </w:pPr>
      <w:bookmarkStart w:id="35" w:name="_Toc498930522"/>
      <w:bookmarkStart w:id="36" w:name="_Toc138996416"/>
      <w:bookmarkEnd w:id="18"/>
      <w:r>
        <w:rPr>
          <w:rFonts w:ascii="微软雅黑" w:eastAsia="微软雅黑" w:hAnsi="微软雅黑"/>
          <w:sz w:val="52"/>
          <w:szCs w:val="52"/>
        </w:rPr>
        <w:br w:type="page"/>
      </w:r>
    </w:p>
    <w:p w14:paraId="7E6ADC86" w14:textId="5542FFFB" w:rsidR="00CF04D1" w:rsidRPr="00CF04D1" w:rsidRDefault="00CF04D1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37" w:name="_Toc23690965"/>
      <w:r w:rsidRPr="00CF04D1">
        <w:rPr>
          <w:rFonts w:ascii="微软雅黑" w:eastAsia="微软雅黑" w:hAnsi="微软雅黑" w:hint="eastAsia"/>
          <w:sz w:val="52"/>
          <w:szCs w:val="52"/>
        </w:rPr>
        <w:lastRenderedPageBreak/>
        <w:t>特殊需求</w:t>
      </w:r>
      <w:bookmarkEnd w:id="35"/>
      <w:bookmarkEnd w:id="36"/>
      <w:bookmarkEnd w:id="37"/>
    </w:p>
    <w:p w14:paraId="7E6ADC87" w14:textId="77777777" w:rsidR="00CF04D1" w:rsidRPr="002A1ED4" w:rsidRDefault="00CF04D1" w:rsidP="002A1ED4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38" w:name="_Toc138996417"/>
      <w:bookmarkStart w:id="39" w:name="_Toc23690966"/>
      <w:r w:rsidRPr="002A1ED4">
        <w:rPr>
          <w:rFonts w:ascii="微软雅黑" w:eastAsia="微软雅黑" w:hAnsi="微软雅黑" w:hint="eastAsia"/>
          <w:sz w:val="32"/>
          <w:szCs w:val="32"/>
        </w:rPr>
        <w:t>4.1总体要求</w:t>
      </w:r>
      <w:bookmarkEnd w:id="38"/>
      <w:bookmarkEnd w:id="39"/>
    </w:p>
    <w:p w14:paraId="7E6ADC88" w14:textId="77777777" w:rsidR="00CF04D1" w:rsidRPr="00897BD3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系统的可用性、可靠性、可扩展性、可部署性、性能指标要求等以及开发约束规范遵循《需求规约》、《系统远景》、《UI设计规范》、《总体约束规范》。</w:t>
      </w:r>
    </w:p>
    <w:p w14:paraId="7E6ADC89" w14:textId="77777777" w:rsidR="00CF04D1" w:rsidRPr="002A1ED4" w:rsidRDefault="00CF04D1" w:rsidP="002A1ED4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40" w:name="_Toc138996418"/>
      <w:bookmarkStart w:id="41" w:name="_Toc23690967"/>
      <w:r w:rsidRPr="002A1ED4">
        <w:rPr>
          <w:rFonts w:ascii="微软雅黑" w:eastAsia="微软雅黑" w:hAnsi="微软雅黑" w:hint="eastAsia"/>
          <w:sz w:val="32"/>
          <w:szCs w:val="32"/>
        </w:rPr>
        <w:t>4.2用例要求</w:t>
      </w:r>
      <w:bookmarkEnd w:id="40"/>
      <w:bookmarkEnd w:id="41"/>
    </w:p>
    <w:p w14:paraId="7E6ADC8C" w14:textId="1DD9D610" w:rsidR="00CF04D1" w:rsidRPr="000F4120" w:rsidRDefault="00CF04D1" w:rsidP="000F4120">
      <w:pPr>
        <w:pStyle w:val="af1"/>
        <w:numPr>
          <w:ilvl w:val="0"/>
          <w:numId w:val="6"/>
        </w:numPr>
        <w:spacing w:line="30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0F4120">
        <w:rPr>
          <w:rFonts w:ascii="微软雅黑" w:eastAsia="微软雅黑" w:hAnsi="微软雅黑" w:hint="eastAsia"/>
          <w:sz w:val="18"/>
          <w:szCs w:val="18"/>
        </w:rPr>
        <w:t>显示上次登录的用户名。</w:t>
      </w:r>
    </w:p>
    <w:p w14:paraId="7E6ADC8D" w14:textId="750EE208" w:rsidR="00CF04D1" w:rsidRPr="00897BD3" w:rsidRDefault="00CF04D1" w:rsidP="002732A4">
      <w:pPr>
        <w:pStyle w:val="af1"/>
        <w:numPr>
          <w:ilvl w:val="0"/>
          <w:numId w:val="6"/>
        </w:numPr>
        <w:spacing w:line="30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用户名必须是合法的字符和数字，不能包含特殊的符号，如：?、!、-、~等。</w:t>
      </w:r>
    </w:p>
    <w:p w14:paraId="7E6ADC8E" w14:textId="77777777" w:rsidR="00CF04D1" w:rsidRPr="00CF04D1" w:rsidRDefault="00CF04D1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42" w:name="_Toc498930524"/>
      <w:bookmarkStart w:id="43" w:name="_Toc138996419"/>
      <w:bookmarkStart w:id="44" w:name="_Toc23690968"/>
      <w:r w:rsidRPr="00CF04D1">
        <w:rPr>
          <w:rFonts w:ascii="微软雅黑" w:eastAsia="微软雅黑" w:hAnsi="微软雅黑" w:hint="eastAsia"/>
          <w:sz w:val="52"/>
          <w:szCs w:val="52"/>
        </w:rPr>
        <w:t>前置条件</w:t>
      </w:r>
      <w:bookmarkEnd w:id="42"/>
      <w:bookmarkEnd w:id="43"/>
      <w:bookmarkEnd w:id="44"/>
    </w:p>
    <w:p w14:paraId="7E6ADC8F" w14:textId="582022B1" w:rsidR="00CF04D1" w:rsidRPr="00897BD3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系统已经成功地部署到目标服务器。用户通过</w:t>
      </w:r>
      <w:r w:rsidR="006343ED">
        <w:rPr>
          <w:rFonts w:ascii="微软雅黑" w:eastAsia="微软雅黑" w:hAnsi="微软雅黑" w:hint="eastAsia"/>
          <w:sz w:val="18"/>
          <w:szCs w:val="18"/>
        </w:rPr>
        <w:t>指定客户端访问该服务器</w:t>
      </w:r>
      <w:r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p w14:paraId="7E6ADC90" w14:textId="77777777" w:rsidR="00CF04D1" w:rsidRPr="00CF04D1" w:rsidRDefault="00CF04D1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45" w:name="_Toc498930526"/>
      <w:bookmarkStart w:id="46" w:name="_Toc138996420"/>
      <w:bookmarkStart w:id="47" w:name="_Toc23690969"/>
      <w:r w:rsidRPr="00CF04D1">
        <w:rPr>
          <w:rFonts w:ascii="微软雅黑" w:eastAsia="微软雅黑" w:hAnsi="微软雅黑" w:hint="eastAsia"/>
          <w:sz w:val="52"/>
          <w:szCs w:val="52"/>
        </w:rPr>
        <w:t>后置条件</w:t>
      </w:r>
      <w:bookmarkEnd w:id="45"/>
      <w:bookmarkEnd w:id="46"/>
      <w:bookmarkEnd w:id="47"/>
    </w:p>
    <w:p w14:paraId="7E6ADC91" w14:textId="18A65B97" w:rsidR="00CF04D1" w:rsidRPr="00897BD3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用例执行完成后进入系统的</w:t>
      </w:r>
      <w:r w:rsidR="002F7246">
        <w:rPr>
          <w:rFonts w:ascii="微软雅黑" w:eastAsia="微软雅黑" w:hAnsi="微软雅黑" w:hint="eastAsia"/>
          <w:sz w:val="18"/>
          <w:szCs w:val="18"/>
        </w:rPr>
        <w:t>主界面</w:t>
      </w:r>
      <w:r w:rsidRPr="00897BD3">
        <w:rPr>
          <w:rFonts w:ascii="微软雅黑" w:eastAsia="微软雅黑" w:hAnsi="微软雅黑" w:hint="eastAsia"/>
          <w:sz w:val="18"/>
          <w:szCs w:val="18"/>
        </w:rPr>
        <w:t>，或者是用户所</w:t>
      </w:r>
      <w:r w:rsidR="006540AC">
        <w:rPr>
          <w:rFonts w:ascii="微软雅黑" w:eastAsia="微软雅黑" w:hAnsi="微软雅黑" w:hint="eastAsia"/>
          <w:sz w:val="18"/>
          <w:szCs w:val="18"/>
        </w:rPr>
        <w:t>要进行的任意功能</w:t>
      </w:r>
      <w:r w:rsidR="006B1A53">
        <w:rPr>
          <w:rFonts w:ascii="微软雅黑" w:eastAsia="微软雅黑" w:hAnsi="微软雅黑" w:hint="eastAsia"/>
          <w:sz w:val="18"/>
          <w:szCs w:val="18"/>
        </w:rPr>
        <w:t>界面</w:t>
      </w:r>
      <w:r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p w14:paraId="7E6ADC92" w14:textId="77777777" w:rsidR="00CF04D1" w:rsidRPr="00CF04D1" w:rsidRDefault="00CF04D1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48" w:name="_Toc498930528"/>
      <w:bookmarkStart w:id="49" w:name="_Toc138996421"/>
      <w:bookmarkStart w:id="50" w:name="_Toc23690970"/>
      <w:r w:rsidRPr="00CF04D1">
        <w:rPr>
          <w:rFonts w:ascii="微软雅黑" w:eastAsia="微软雅黑" w:hAnsi="微软雅黑" w:hint="eastAsia"/>
          <w:sz w:val="52"/>
          <w:szCs w:val="52"/>
        </w:rPr>
        <w:t>扩展点</w:t>
      </w:r>
      <w:bookmarkEnd w:id="48"/>
      <w:bookmarkEnd w:id="49"/>
      <w:bookmarkEnd w:id="50"/>
    </w:p>
    <w:p w14:paraId="7E6ADC93" w14:textId="77777777" w:rsidR="00CF04D1" w:rsidRPr="002A1ED4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51" w:name="_Toc498930529"/>
      <w:bookmarkStart w:id="52" w:name="_Toc138996422"/>
      <w:bookmarkStart w:id="53" w:name="_Toc23690971"/>
      <w:r w:rsidRPr="002A1ED4">
        <w:rPr>
          <w:rFonts w:ascii="微软雅黑" w:eastAsia="微软雅黑" w:hAnsi="微软雅黑" w:hint="eastAsia"/>
          <w:sz w:val="32"/>
          <w:szCs w:val="32"/>
        </w:rPr>
        <w:t>7.1</w:t>
      </w:r>
      <w:bookmarkEnd w:id="51"/>
      <w:r w:rsidRPr="002A1ED4">
        <w:rPr>
          <w:rFonts w:ascii="微软雅黑" w:eastAsia="微软雅黑" w:hAnsi="微软雅黑" w:hint="eastAsia"/>
          <w:sz w:val="32"/>
          <w:szCs w:val="32"/>
        </w:rPr>
        <w:t>新用户注册</w:t>
      </w:r>
      <w:bookmarkEnd w:id="52"/>
      <w:bookmarkEnd w:id="53"/>
    </w:p>
    <w:p w14:paraId="7E6ADC94" w14:textId="23387186" w:rsidR="00CF04D1" w:rsidRPr="00897BD3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基本流：</w:t>
      </w:r>
      <w:r w:rsidR="00C15960">
        <w:rPr>
          <w:rFonts w:ascii="微软雅黑" w:eastAsia="微软雅黑" w:hAnsi="微软雅黑" w:hint="eastAsia"/>
          <w:sz w:val="18"/>
          <w:szCs w:val="18"/>
        </w:rPr>
        <w:t>客户端</w:t>
      </w:r>
      <w:r w:rsidR="00B85A3E">
        <w:rPr>
          <w:rFonts w:ascii="微软雅黑" w:eastAsia="微软雅黑" w:hAnsi="微软雅黑" w:hint="eastAsia"/>
          <w:sz w:val="18"/>
          <w:szCs w:val="18"/>
        </w:rPr>
        <w:t>在注册完成后</w:t>
      </w:r>
      <w:r w:rsidR="00C15960">
        <w:rPr>
          <w:rFonts w:ascii="微软雅黑" w:eastAsia="微软雅黑" w:hAnsi="微软雅黑" w:hint="eastAsia"/>
          <w:sz w:val="18"/>
          <w:szCs w:val="18"/>
        </w:rPr>
        <w:t>直接</w:t>
      </w:r>
      <w:r w:rsidR="00B85A3E">
        <w:rPr>
          <w:rFonts w:ascii="微软雅黑" w:eastAsia="微软雅黑" w:hAnsi="微软雅黑" w:hint="eastAsia"/>
          <w:sz w:val="18"/>
          <w:szCs w:val="18"/>
        </w:rPr>
        <w:t>登录</w:t>
      </w:r>
      <w:r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p w14:paraId="7E6ADC95" w14:textId="77777777" w:rsidR="00D73466" w:rsidRPr="00CF04D1" w:rsidRDefault="00D73466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</w:p>
    <w:sectPr w:rsidR="00D73466" w:rsidRPr="00CF04D1" w:rsidSect="00CF0C39"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851" w:footer="907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ADC9A" w14:textId="77777777" w:rsidR="00004D99" w:rsidRDefault="00004D99" w:rsidP="001D42E2">
      <w:pPr>
        <w:pStyle w:val="a6"/>
      </w:pPr>
      <w:r>
        <w:separator/>
      </w:r>
    </w:p>
  </w:endnote>
  <w:endnote w:type="continuationSeparator" w:id="0">
    <w:p w14:paraId="7E6ADC9B" w14:textId="77777777" w:rsidR="00004D99" w:rsidRDefault="00004D99" w:rsidP="001D42E2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ADC9E" w14:textId="77777777" w:rsidR="00540E72" w:rsidRDefault="005D09A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ADC9F" w14:textId="77777777" w:rsidR="004561D0" w:rsidRPr="009708C2" w:rsidRDefault="00D413EF" w:rsidP="00AE710A">
    <w:pPr>
      <w:ind w:rightChars="-584" w:right="-1226"/>
      <w:jc w:val="center"/>
      <w:rPr>
        <w:rFonts w:ascii="宋体" w:hAnsi="宋体"/>
        <w:b/>
      </w:rPr>
    </w:pPr>
    <w:r>
      <w:rPr>
        <w:rFonts w:ascii="宋体" w:hAnsi="宋体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6ADCA0" wp14:editId="7E6ADCA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A9361" id="Line 1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69.1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">
              <o:lock v:ext="edit" shapetype="f"/>
            </v:line>
          </w:pict>
        </mc:Fallback>
      </mc:AlternateContent>
    </w:r>
    <w:r w:rsidR="009708C2" w:rsidRPr="00C90DBE">
      <w:rPr>
        <w:rFonts w:ascii="宋体" w:hAnsi="宋体" w:hint="eastAsia"/>
        <w:b/>
        <w:kern w:val="0"/>
        <w:szCs w:val="21"/>
      </w:rPr>
      <w:t xml:space="preserve">第 </w:t>
    </w:r>
    <w:r w:rsidR="00744B2F" w:rsidRPr="00C90DBE">
      <w:rPr>
        <w:rFonts w:ascii="宋体" w:hAnsi="宋体"/>
        <w:b/>
        <w:kern w:val="0"/>
        <w:szCs w:val="21"/>
      </w:rPr>
      <w:fldChar w:fldCharType="begin"/>
    </w:r>
    <w:r w:rsidR="009708C2" w:rsidRPr="00C90DBE">
      <w:rPr>
        <w:rFonts w:ascii="宋体" w:hAnsi="宋体"/>
        <w:b/>
        <w:kern w:val="0"/>
        <w:szCs w:val="21"/>
      </w:rPr>
      <w:instrText xml:space="preserve"> PAGE </w:instrText>
    </w:r>
    <w:r w:rsidR="00744B2F" w:rsidRPr="00C90DBE">
      <w:rPr>
        <w:rFonts w:ascii="宋体" w:hAnsi="宋体"/>
        <w:b/>
        <w:kern w:val="0"/>
        <w:szCs w:val="21"/>
      </w:rPr>
      <w:fldChar w:fldCharType="separate"/>
    </w:r>
    <w:r w:rsidR="00FD513F">
      <w:rPr>
        <w:rFonts w:ascii="宋体" w:hAnsi="宋体"/>
        <w:b/>
        <w:noProof/>
        <w:kern w:val="0"/>
        <w:szCs w:val="21"/>
      </w:rPr>
      <w:t>2</w:t>
    </w:r>
    <w:r w:rsidR="00744B2F" w:rsidRPr="00C90DBE">
      <w:rPr>
        <w:rFonts w:ascii="宋体" w:hAnsi="宋体"/>
        <w:b/>
        <w:kern w:val="0"/>
        <w:szCs w:val="21"/>
      </w:rPr>
      <w:fldChar w:fldCharType="end"/>
    </w:r>
    <w:r w:rsidR="009708C2" w:rsidRPr="00C90DBE">
      <w:rPr>
        <w:rFonts w:ascii="宋体" w:hAnsi="宋体" w:hint="eastAsia"/>
        <w:b/>
        <w:kern w:val="0"/>
        <w:szCs w:val="21"/>
      </w:rPr>
      <w:t xml:space="preserve"> 页 共 </w:t>
    </w:r>
    <w:r w:rsidR="00744B2F" w:rsidRPr="00C90DBE">
      <w:rPr>
        <w:rFonts w:ascii="宋体" w:hAnsi="宋体"/>
        <w:b/>
        <w:kern w:val="0"/>
        <w:szCs w:val="21"/>
      </w:rPr>
      <w:fldChar w:fldCharType="begin"/>
    </w:r>
    <w:r w:rsidR="009708C2" w:rsidRPr="00C90DBE">
      <w:rPr>
        <w:rFonts w:ascii="宋体" w:hAnsi="宋体"/>
        <w:b/>
        <w:kern w:val="0"/>
        <w:szCs w:val="21"/>
      </w:rPr>
      <w:instrText xml:space="preserve"> NUMPAGES </w:instrText>
    </w:r>
    <w:r w:rsidR="00744B2F" w:rsidRPr="00C90DBE">
      <w:rPr>
        <w:rFonts w:ascii="宋体" w:hAnsi="宋体"/>
        <w:b/>
        <w:kern w:val="0"/>
        <w:szCs w:val="21"/>
      </w:rPr>
      <w:fldChar w:fldCharType="separate"/>
    </w:r>
    <w:r w:rsidR="00FD513F">
      <w:rPr>
        <w:rFonts w:ascii="宋体" w:hAnsi="宋体"/>
        <w:b/>
        <w:noProof/>
        <w:kern w:val="0"/>
        <w:szCs w:val="21"/>
      </w:rPr>
      <w:t>5</w:t>
    </w:r>
    <w:r w:rsidR="00744B2F" w:rsidRPr="00C90DBE">
      <w:rPr>
        <w:rFonts w:ascii="宋体" w:hAnsi="宋体"/>
        <w:b/>
        <w:kern w:val="0"/>
        <w:szCs w:val="21"/>
      </w:rPr>
      <w:fldChar w:fldCharType="end"/>
    </w:r>
    <w:r w:rsidR="009708C2" w:rsidRPr="00C90DBE">
      <w:rPr>
        <w:rFonts w:ascii="宋体" w:hAnsi="宋体" w:hint="eastAsia"/>
        <w:b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ADC98" w14:textId="77777777" w:rsidR="00004D99" w:rsidRDefault="00004D99" w:rsidP="001D42E2">
      <w:pPr>
        <w:pStyle w:val="a6"/>
      </w:pPr>
      <w:r>
        <w:separator/>
      </w:r>
    </w:p>
  </w:footnote>
  <w:footnote w:type="continuationSeparator" w:id="0">
    <w:p w14:paraId="7E6ADC99" w14:textId="77777777" w:rsidR="00004D99" w:rsidRDefault="00004D99" w:rsidP="001D42E2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ADC9C" w14:textId="77777777" w:rsidR="005276D1" w:rsidRDefault="005276D1" w:rsidP="008905E1">
    <w:pPr>
      <w:pStyle w:val="a3"/>
    </w:pPr>
  </w:p>
  <w:p w14:paraId="7E6ADC9D" w14:textId="77777777" w:rsidR="008905E1" w:rsidRPr="008905E1" w:rsidRDefault="008905E1" w:rsidP="008905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78BA"/>
    <w:multiLevelType w:val="hybridMultilevel"/>
    <w:tmpl w:val="B3DCAC56"/>
    <w:lvl w:ilvl="0" w:tplc="7B862C26">
      <w:start w:val="1"/>
      <w:numFmt w:val="decimal"/>
      <w:lvlText w:val="A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55FDA"/>
    <w:multiLevelType w:val="hybridMultilevel"/>
    <w:tmpl w:val="D8606FA6"/>
    <w:lvl w:ilvl="0" w:tplc="7B862C26">
      <w:start w:val="1"/>
      <w:numFmt w:val="decimal"/>
      <w:lvlText w:val="A%1."/>
      <w:lvlJc w:val="left"/>
      <w:pPr>
        <w:ind w:left="840" w:hanging="420"/>
      </w:pPr>
      <w:rPr>
        <w:rFonts w:hint="eastAsia"/>
      </w:rPr>
    </w:lvl>
    <w:lvl w:ilvl="1" w:tplc="7B862C26">
      <w:start w:val="1"/>
      <w:numFmt w:val="decimal"/>
      <w:lvlText w:val="A%2."/>
      <w:lvlJc w:val="left"/>
      <w:pPr>
        <w:ind w:left="840" w:hanging="420"/>
      </w:pPr>
      <w:rPr>
        <w:rFonts w:hint="eastAsia"/>
      </w:rPr>
    </w:lvl>
    <w:lvl w:ilvl="2" w:tplc="AE047570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0715E9"/>
    <w:multiLevelType w:val="hybridMultilevel"/>
    <w:tmpl w:val="A23C5BEE"/>
    <w:lvl w:ilvl="0" w:tplc="D9F88D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406AA"/>
    <w:multiLevelType w:val="hybridMultilevel"/>
    <w:tmpl w:val="ACE665BE"/>
    <w:lvl w:ilvl="0" w:tplc="B4A2361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70067C"/>
    <w:multiLevelType w:val="hybridMultilevel"/>
    <w:tmpl w:val="DEE8F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EB3843"/>
    <w:multiLevelType w:val="hybridMultilevel"/>
    <w:tmpl w:val="3F34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A3"/>
    <w:rsid w:val="000039CB"/>
    <w:rsid w:val="00004D99"/>
    <w:rsid w:val="00005AA4"/>
    <w:rsid w:val="00012E59"/>
    <w:rsid w:val="000240EB"/>
    <w:rsid w:val="000313E6"/>
    <w:rsid w:val="00036EC2"/>
    <w:rsid w:val="000622FC"/>
    <w:rsid w:val="00066ACE"/>
    <w:rsid w:val="000839C3"/>
    <w:rsid w:val="000904D8"/>
    <w:rsid w:val="00093696"/>
    <w:rsid w:val="000A0845"/>
    <w:rsid w:val="000B50DD"/>
    <w:rsid w:val="000C7282"/>
    <w:rsid w:val="000D79E9"/>
    <w:rsid w:val="000E09A2"/>
    <w:rsid w:val="000E211F"/>
    <w:rsid w:val="000F36FF"/>
    <w:rsid w:val="000F4120"/>
    <w:rsid w:val="00106965"/>
    <w:rsid w:val="00121777"/>
    <w:rsid w:val="00122281"/>
    <w:rsid w:val="0013179B"/>
    <w:rsid w:val="00134284"/>
    <w:rsid w:val="001406E4"/>
    <w:rsid w:val="001441F3"/>
    <w:rsid w:val="001551A5"/>
    <w:rsid w:val="00176682"/>
    <w:rsid w:val="00180962"/>
    <w:rsid w:val="001907C4"/>
    <w:rsid w:val="001A04D4"/>
    <w:rsid w:val="001B28FE"/>
    <w:rsid w:val="001B5E99"/>
    <w:rsid w:val="001D1CD5"/>
    <w:rsid w:val="001D3171"/>
    <w:rsid w:val="001D42E2"/>
    <w:rsid w:val="001E0F29"/>
    <w:rsid w:val="001F1259"/>
    <w:rsid w:val="001F2EB0"/>
    <w:rsid w:val="00204515"/>
    <w:rsid w:val="0020678E"/>
    <w:rsid w:val="002075FC"/>
    <w:rsid w:val="0021482C"/>
    <w:rsid w:val="002210B7"/>
    <w:rsid w:val="00226E79"/>
    <w:rsid w:val="0025331A"/>
    <w:rsid w:val="002659A2"/>
    <w:rsid w:val="002732A4"/>
    <w:rsid w:val="00283C6F"/>
    <w:rsid w:val="0028726E"/>
    <w:rsid w:val="00292510"/>
    <w:rsid w:val="0029396A"/>
    <w:rsid w:val="002977CC"/>
    <w:rsid w:val="002A0E9A"/>
    <w:rsid w:val="002A1ED4"/>
    <w:rsid w:val="002B1796"/>
    <w:rsid w:val="002B28F4"/>
    <w:rsid w:val="002C2985"/>
    <w:rsid w:val="002D6B6C"/>
    <w:rsid w:val="002E6B5D"/>
    <w:rsid w:val="002F1561"/>
    <w:rsid w:val="002F7246"/>
    <w:rsid w:val="003034AC"/>
    <w:rsid w:val="00304079"/>
    <w:rsid w:val="00305E08"/>
    <w:rsid w:val="00306154"/>
    <w:rsid w:val="003158AA"/>
    <w:rsid w:val="00321602"/>
    <w:rsid w:val="003275E7"/>
    <w:rsid w:val="003344BD"/>
    <w:rsid w:val="00334F83"/>
    <w:rsid w:val="00346F08"/>
    <w:rsid w:val="003551C9"/>
    <w:rsid w:val="00357FD9"/>
    <w:rsid w:val="00362E44"/>
    <w:rsid w:val="00363168"/>
    <w:rsid w:val="00367C2B"/>
    <w:rsid w:val="00371CA2"/>
    <w:rsid w:val="003A5256"/>
    <w:rsid w:val="003B164D"/>
    <w:rsid w:val="003C1D6E"/>
    <w:rsid w:val="003C1DA0"/>
    <w:rsid w:val="003C2F63"/>
    <w:rsid w:val="003C41B5"/>
    <w:rsid w:val="003E0414"/>
    <w:rsid w:val="003E0FF1"/>
    <w:rsid w:val="003E384E"/>
    <w:rsid w:val="003E6551"/>
    <w:rsid w:val="003E7A7B"/>
    <w:rsid w:val="003F421D"/>
    <w:rsid w:val="003F4D0A"/>
    <w:rsid w:val="00406A4E"/>
    <w:rsid w:val="00411C2E"/>
    <w:rsid w:val="004363DF"/>
    <w:rsid w:val="00450371"/>
    <w:rsid w:val="004561D0"/>
    <w:rsid w:val="00464E79"/>
    <w:rsid w:val="00467A81"/>
    <w:rsid w:val="0047541C"/>
    <w:rsid w:val="00490BE6"/>
    <w:rsid w:val="004B101E"/>
    <w:rsid w:val="004B38A5"/>
    <w:rsid w:val="004C01AE"/>
    <w:rsid w:val="004C61ED"/>
    <w:rsid w:val="004D1819"/>
    <w:rsid w:val="004D7B31"/>
    <w:rsid w:val="004E5EC0"/>
    <w:rsid w:val="004F0C03"/>
    <w:rsid w:val="004F34E3"/>
    <w:rsid w:val="004F58A4"/>
    <w:rsid w:val="0051040E"/>
    <w:rsid w:val="0051709A"/>
    <w:rsid w:val="00523490"/>
    <w:rsid w:val="005276D1"/>
    <w:rsid w:val="005337ED"/>
    <w:rsid w:val="00535A9B"/>
    <w:rsid w:val="00540E72"/>
    <w:rsid w:val="0055299E"/>
    <w:rsid w:val="00556595"/>
    <w:rsid w:val="00571FA2"/>
    <w:rsid w:val="00582BD9"/>
    <w:rsid w:val="0058319F"/>
    <w:rsid w:val="00590EF1"/>
    <w:rsid w:val="005915FB"/>
    <w:rsid w:val="00592321"/>
    <w:rsid w:val="005A5BA0"/>
    <w:rsid w:val="005B076A"/>
    <w:rsid w:val="005C7A91"/>
    <w:rsid w:val="005D09A3"/>
    <w:rsid w:val="005E2481"/>
    <w:rsid w:val="005E4E20"/>
    <w:rsid w:val="005E7247"/>
    <w:rsid w:val="005E75F1"/>
    <w:rsid w:val="005F750D"/>
    <w:rsid w:val="00601954"/>
    <w:rsid w:val="0060657E"/>
    <w:rsid w:val="00616FCF"/>
    <w:rsid w:val="006268C8"/>
    <w:rsid w:val="0063277F"/>
    <w:rsid w:val="006343ED"/>
    <w:rsid w:val="0063681C"/>
    <w:rsid w:val="0065154D"/>
    <w:rsid w:val="006540AC"/>
    <w:rsid w:val="00655A0B"/>
    <w:rsid w:val="006569CC"/>
    <w:rsid w:val="00664BBF"/>
    <w:rsid w:val="00667B1E"/>
    <w:rsid w:val="00672664"/>
    <w:rsid w:val="00694808"/>
    <w:rsid w:val="006A1DA0"/>
    <w:rsid w:val="006B1A53"/>
    <w:rsid w:val="006B1C6D"/>
    <w:rsid w:val="006B33FC"/>
    <w:rsid w:val="006C64D9"/>
    <w:rsid w:val="006D0EC3"/>
    <w:rsid w:val="006D536B"/>
    <w:rsid w:val="006F52C1"/>
    <w:rsid w:val="00700C62"/>
    <w:rsid w:val="0070456C"/>
    <w:rsid w:val="00706402"/>
    <w:rsid w:val="007325E6"/>
    <w:rsid w:val="0074156C"/>
    <w:rsid w:val="00741CC3"/>
    <w:rsid w:val="00741DA3"/>
    <w:rsid w:val="00744B2F"/>
    <w:rsid w:val="00751146"/>
    <w:rsid w:val="00753693"/>
    <w:rsid w:val="007536CA"/>
    <w:rsid w:val="0076136E"/>
    <w:rsid w:val="007705B1"/>
    <w:rsid w:val="00771B24"/>
    <w:rsid w:val="0077606E"/>
    <w:rsid w:val="007778BC"/>
    <w:rsid w:val="007835A0"/>
    <w:rsid w:val="007B448A"/>
    <w:rsid w:val="007D1E35"/>
    <w:rsid w:val="007D2367"/>
    <w:rsid w:val="007D23EE"/>
    <w:rsid w:val="007E1263"/>
    <w:rsid w:val="007E1D59"/>
    <w:rsid w:val="007E20F2"/>
    <w:rsid w:val="007E4227"/>
    <w:rsid w:val="007F0CD3"/>
    <w:rsid w:val="00800E28"/>
    <w:rsid w:val="0082614C"/>
    <w:rsid w:val="008350C8"/>
    <w:rsid w:val="00841B0F"/>
    <w:rsid w:val="00843D6A"/>
    <w:rsid w:val="0086481A"/>
    <w:rsid w:val="008660DC"/>
    <w:rsid w:val="00874F38"/>
    <w:rsid w:val="008905E1"/>
    <w:rsid w:val="00895B3B"/>
    <w:rsid w:val="008960A0"/>
    <w:rsid w:val="00897BD3"/>
    <w:rsid w:val="008B43AA"/>
    <w:rsid w:val="008B684E"/>
    <w:rsid w:val="008D21DC"/>
    <w:rsid w:val="008E17A3"/>
    <w:rsid w:val="008E3FA7"/>
    <w:rsid w:val="008E5F16"/>
    <w:rsid w:val="00912BA2"/>
    <w:rsid w:val="009178B0"/>
    <w:rsid w:val="00923363"/>
    <w:rsid w:val="00933670"/>
    <w:rsid w:val="0094047B"/>
    <w:rsid w:val="00965C8F"/>
    <w:rsid w:val="009708C2"/>
    <w:rsid w:val="009713DD"/>
    <w:rsid w:val="00971D51"/>
    <w:rsid w:val="00974E46"/>
    <w:rsid w:val="009B475D"/>
    <w:rsid w:val="009B6395"/>
    <w:rsid w:val="009C387F"/>
    <w:rsid w:val="009C727B"/>
    <w:rsid w:val="009D7A7E"/>
    <w:rsid w:val="009E3D5B"/>
    <w:rsid w:val="009F0E3F"/>
    <w:rsid w:val="009F2626"/>
    <w:rsid w:val="009F5AD7"/>
    <w:rsid w:val="009F7871"/>
    <w:rsid w:val="00A14B10"/>
    <w:rsid w:val="00A16BEE"/>
    <w:rsid w:val="00A236B4"/>
    <w:rsid w:val="00A243AF"/>
    <w:rsid w:val="00A27BE4"/>
    <w:rsid w:val="00A30850"/>
    <w:rsid w:val="00A37D70"/>
    <w:rsid w:val="00A42F52"/>
    <w:rsid w:val="00A43042"/>
    <w:rsid w:val="00A4760A"/>
    <w:rsid w:val="00A6257F"/>
    <w:rsid w:val="00A6597C"/>
    <w:rsid w:val="00A81CE6"/>
    <w:rsid w:val="00A84F76"/>
    <w:rsid w:val="00A8568D"/>
    <w:rsid w:val="00AA6319"/>
    <w:rsid w:val="00AC0899"/>
    <w:rsid w:val="00AC1C0A"/>
    <w:rsid w:val="00AC3CCB"/>
    <w:rsid w:val="00AC56E9"/>
    <w:rsid w:val="00AD492C"/>
    <w:rsid w:val="00AE2043"/>
    <w:rsid w:val="00AE2AAA"/>
    <w:rsid w:val="00AE710A"/>
    <w:rsid w:val="00AF568E"/>
    <w:rsid w:val="00B05CD1"/>
    <w:rsid w:val="00B61AB5"/>
    <w:rsid w:val="00B65122"/>
    <w:rsid w:val="00B676EA"/>
    <w:rsid w:val="00B715F5"/>
    <w:rsid w:val="00B7170B"/>
    <w:rsid w:val="00B82A5D"/>
    <w:rsid w:val="00B84ED7"/>
    <w:rsid w:val="00B8504C"/>
    <w:rsid w:val="00B85A3E"/>
    <w:rsid w:val="00B96D5A"/>
    <w:rsid w:val="00BA1DEF"/>
    <w:rsid w:val="00BA30B5"/>
    <w:rsid w:val="00BB72DE"/>
    <w:rsid w:val="00BC4146"/>
    <w:rsid w:val="00BC49DE"/>
    <w:rsid w:val="00BE16D8"/>
    <w:rsid w:val="00BE3BBB"/>
    <w:rsid w:val="00BE5B9B"/>
    <w:rsid w:val="00BF0FCB"/>
    <w:rsid w:val="00BF2BEC"/>
    <w:rsid w:val="00BF4A29"/>
    <w:rsid w:val="00C15960"/>
    <w:rsid w:val="00C165BE"/>
    <w:rsid w:val="00C17FC9"/>
    <w:rsid w:val="00C31D09"/>
    <w:rsid w:val="00C360EC"/>
    <w:rsid w:val="00C45F43"/>
    <w:rsid w:val="00C54665"/>
    <w:rsid w:val="00C57E78"/>
    <w:rsid w:val="00C641EF"/>
    <w:rsid w:val="00C66338"/>
    <w:rsid w:val="00C71648"/>
    <w:rsid w:val="00C769B3"/>
    <w:rsid w:val="00C8155D"/>
    <w:rsid w:val="00C84595"/>
    <w:rsid w:val="00C90DBE"/>
    <w:rsid w:val="00C9577F"/>
    <w:rsid w:val="00C95998"/>
    <w:rsid w:val="00CA5034"/>
    <w:rsid w:val="00CA7E92"/>
    <w:rsid w:val="00CC4030"/>
    <w:rsid w:val="00CE442E"/>
    <w:rsid w:val="00CF04D1"/>
    <w:rsid w:val="00CF0C39"/>
    <w:rsid w:val="00D079CA"/>
    <w:rsid w:val="00D1114D"/>
    <w:rsid w:val="00D22F4D"/>
    <w:rsid w:val="00D233E5"/>
    <w:rsid w:val="00D31FDF"/>
    <w:rsid w:val="00D36135"/>
    <w:rsid w:val="00D413EF"/>
    <w:rsid w:val="00D4622E"/>
    <w:rsid w:val="00D5351A"/>
    <w:rsid w:val="00D54FF5"/>
    <w:rsid w:val="00D6507E"/>
    <w:rsid w:val="00D73466"/>
    <w:rsid w:val="00D82F8F"/>
    <w:rsid w:val="00D83748"/>
    <w:rsid w:val="00D93B9E"/>
    <w:rsid w:val="00DA1DCC"/>
    <w:rsid w:val="00DA6229"/>
    <w:rsid w:val="00DB3B3E"/>
    <w:rsid w:val="00DC4848"/>
    <w:rsid w:val="00DD75A3"/>
    <w:rsid w:val="00DE10DE"/>
    <w:rsid w:val="00DE5564"/>
    <w:rsid w:val="00DE7158"/>
    <w:rsid w:val="00DE754E"/>
    <w:rsid w:val="00DF6CCB"/>
    <w:rsid w:val="00E12787"/>
    <w:rsid w:val="00E13033"/>
    <w:rsid w:val="00E14E0E"/>
    <w:rsid w:val="00E1579F"/>
    <w:rsid w:val="00E27CA5"/>
    <w:rsid w:val="00E41811"/>
    <w:rsid w:val="00E47F44"/>
    <w:rsid w:val="00E53768"/>
    <w:rsid w:val="00E60CA8"/>
    <w:rsid w:val="00E6198E"/>
    <w:rsid w:val="00E6316B"/>
    <w:rsid w:val="00E65B2C"/>
    <w:rsid w:val="00E66880"/>
    <w:rsid w:val="00E77E5B"/>
    <w:rsid w:val="00E805F1"/>
    <w:rsid w:val="00EA3395"/>
    <w:rsid w:val="00EB1C01"/>
    <w:rsid w:val="00ED00B3"/>
    <w:rsid w:val="00ED224C"/>
    <w:rsid w:val="00ED3C78"/>
    <w:rsid w:val="00EE220A"/>
    <w:rsid w:val="00EE3082"/>
    <w:rsid w:val="00EE7C89"/>
    <w:rsid w:val="00EF09EB"/>
    <w:rsid w:val="00EF29DB"/>
    <w:rsid w:val="00F07D24"/>
    <w:rsid w:val="00F250D1"/>
    <w:rsid w:val="00F31B13"/>
    <w:rsid w:val="00F46B1C"/>
    <w:rsid w:val="00F6233F"/>
    <w:rsid w:val="00F7025A"/>
    <w:rsid w:val="00F87B8C"/>
    <w:rsid w:val="00FA7578"/>
    <w:rsid w:val="00FD513F"/>
    <w:rsid w:val="00FD5C09"/>
    <w:rsid w:val="00FE12DD"/>
    <w:rsid w:val="00FE5D18"/>
    <w:rsid w:val="00FE6431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6ADC0D"/>
  <w15:chartTrackingRefBased/>
  <w15:docId w15:val="{BBD569DD-3236-EA4D-BC71-A639DE0F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0456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67266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qFormat/>
    <w:rsid w:val="0067266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qFormat/>
    <w:rsid w:val="002A0E9A"/>
    <w:pPr>
      <w:widowControl/>
      <w:spacing w:before="100" w:beforeAutospacing="1" w:after="100" w:afterAutospacing="1"/>
      <w:jc w:val="center"/>
      <w:outlineLvl w:val="2"/>
    </w:pPr>
    <w:rPr>
      <w:rFonts w:ascii="ˎ̥" w:hAnsi="ˎ̥" w:cs="宋体"/>
      <w:b/>
      <w:bCs/>
      <w:color w:val="000000"/>
      <w:kern w:val="0"/>
      <w:sz w:val="18"/>
      <w:szCs w:val="18"/>
    </w:rPr>
  </w:style>
  <w:style w:type="paragraph" w:styleId="4">
    <w:name w:val="heading 4"/>
    <w:basedOn w:val="a"/>
    <w:qFormat/>
    <w:rsid w:val="0067266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F5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F5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文档编号"/>
    <w:basedOn w:val="a"/>
    <w:next w:val="a"/>
    <w:rsid w:val="00DE7158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</w:rPr>
  </w:style>
  <w:style w:type="character" w:styleId="a7">
    <w:name w:val="Hyperlink"/>
    <w:basedOn w:val="a0"/>
    <w:uiPriority w:val="99"/>
    <w:rsid w:val="00371CA2"/>
    <w:rPr>
      <w:color w:val="0000FF"/>
      <w:u w:val="single"/>
    </w:rPr>
  </w:style>
  <w:style w:type="paragraph" w:styleId="a8">
    <w:name w:val="Document Map"/>
    <w:basedOn w:val="a"/>
    <w:semiHidden/>
    <w:rsid w:val="00371CA2"/>
    <w:pPr>
      <w:shd w:val="clear" w:color="auto" w:fill="000080"/>
    </w:pPr>
  </w:style>
  <w:style w:type="paragraph" w:customStyle="1" w:styleId="10">
    <w:name w:val="目录 1"/>
    <w:basedOn w:val="a"/>
    <w:next w:val="a"/>
    <w:autoRedefine/>
    <w:uiPriority w:val="39"/>
    <w:rsid w:val="000839C3"/>
    <w:pPr>
      <w:widowControl/>
      <w:jc w:val="left"/>
    </w:pPr>
    <w:rPr>
      <w:rFonts w:ascii="宋体" w:hAnsi="宋体" w:cs="宋体"/>
      <w:b/>
      <w:bCs/>
      <w:kern w:val="0"/>
    </w:rPr>
  </w:style>
  <w:style w:type="paragraph" w:styleId="a9">
    <w:name w:val="Title"/>
    <w:basedOn w:val="a"/>
    <w:qFormat/>
    <w:rsid w:val="002A0E9A"/>
    <w:pPr>
      <w:jc w:val="center"/>
    </w:pPr>
    <w:rPr>
      <w:b/>
      <w:szCs w:val="20"/>
    </w:rPr>
  </w:style>
  <w:style w:type="paragraph" w:styleId="aa">
    <w:name w:val="Normal (Web)"/>
    <w:basedOn w:val="a"/>
    <w:rsid w:val="002A0E9A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qFormat/>
    <w:rsid w:val="002A0E9A"/>
    <w:rPr>
      <w:b/>
      <w:bCs/>
    </w:rPr>
  </w:style>
  <w:style w:type="character" w:customStyle="1" w:styleId="main1">
    <w:name w:val="main1"/>
    <w:basedOn w:val="a0"/>
    <w:rsid w:val="002A0E9A"/>
    <w:rPr>
      <w:rFonts w:ascii="ˎ̥" w:hAnsi="ˎ̥" w:hint="default"/>
      <w:sz w:val="21"/>
      <w:szCs w:val="21"/>
    </w:rPr>
  </w:style>
  <w:style w:type="paragraph" w:customStyle="1" w:styleId="main">
    <w:name w:val="main"/>
    <w:basedOn w:val="a"/>
    <w:rsid w:val="002A0E9A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labelproc">
    <w:name w:val="labelproc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t1">
    <w:name w:val="lt1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iddletitle">
    <w:name w:val="middletitle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ig">
    <w:name w:val="fig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abel">
    <w:name w:val="label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rsid w:val="006726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目录 2"/>
    <w:basedOn w:val="a"/>
    <w:next w:val="a"/>
    <w:autoRedefine/>
    <w:uiPriority w:val="39"/>
    <w:rsid w:val="004561D0"/>
    <w:pPr>
      <w:ind w:leftChars="200" w:left="420"/>
    </w:pPr>
  </w:style>
  <w:style w:type="paragraph" w:customStyle="1" w:styleId="30">
    <w:name w:val="目录 3"/>
    <w:basedOn w:val="a"/>
    <w:next w:val="a"/>
    <w:autoRedefine/>
    <w:semiHidden/>
    <w:rsid w:val="004561D0"/>
    <w:pPr>
      <w:ind w:leftChars="400" w:left="840"/>
    </w:pPr>
  </w:style>
  <w:style w:type="paragraph" w:styleId="ac">
    <w:name w:val="Normal Indent"/>
    <w:basedOn w:val="a"/>
    <w:rsid w:val="00CF04D1"/>
    <w:pPr>
      <w:ind w:firstLineChars="200" w:firstLine="420"/>
    </w:pPr>
    <w:rPr>
      <w:rFonts w:ascii="Arial" w:hAnsi="Arial" w:cs="Arial"/>
      <w:color w:val="000000"/>
      <w:szCs w:val="21"/>
    </w:rPr>
  </w:style>
  <w:style w:type="paragraph" w:styleId="ad">
    <w:name w:val="Body Text"/>
    <w:basedOn w:val="a"/>
    <w:link w:val="ae"/>
    <w:rsid w:val="00CF04D1"/>
    <w:pPr>
      <w:spacing w:after="120"/>
    </w:pPr>
  </w:style>
  <w:style w:type="character" w:customStyle="1" w:styleId="ae">
    <w:name w:val="正文文本 字符"/>
    <w:basedOn w:val="a0"/>
    <w:link w:val="ad"/>
    <w:rsid w:val="00CF04D1"/>
    <w:rPr>
      <w:kern w:val="2"/>
      <w:sz w:val="21"/>
      <w:szCs w:val="24"/>
    </w:rPr>
  </w:style>
  <w:style w:type="paragraph" w:styleId="af">
    <w:name w:val="Balloon Text"/>
    <w:basedOn w:val="a"/>
    <w:link w:val="af0"/>
    <w:rsid w:val="00CF04D1"/>
    <w:rPr>
      <w:sz w:val="18"/>
      <w:szCs w:val="18"/>
    </w:rPr>
  </w:style>
  <w:style w:type="character" w:customStyle="1" w:styleId="af0">
    <w:name w:val="批注框文本 字符"/>
    <w:basedOn w:val="a0"/>
    <w:link w:val="af"/>
    <w:rsid w:val="00CF04D1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6D1"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1B28FE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77606E"/>
    <w:pPr>
      <w:tabs>
        <w:tab w:val="left" w:pos="420"/>
        <w:tab w:val="right" w:leader="dot" w:pos="9344"/>
      </w:tabs>
    </w:pPr>
    <w:rPr>
      <w:rFonts w:ascii="微软雅黑" w:eastAsia="微软雅黑" w:hAnsi="微软雅黑"/>
      <w:b/>
      <w:bCs/>
      <w:noProof/>
    </w:rPr>
  </w:style>
  <w:style w:type="paragraph" w:styleId="TOC2">
    <w:name w:val="toc 2"/>
    <w:basedOn w:val="a"/>
    <w:next w:val="a"/>
    <w:autoRedefine/>
    <w:uiPriority w:val="39"/>
    <w:rsid w:val="0077606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8451;&#20809;&#26131;&#24503;\B.&#38656;&#27714;&#20998;&#26512;\&#39033;&#30446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5865D-D601-4DAB-90B5-B6F7B48D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87</TotalTime>
  <Pages>6</Pages>
  <Words>422</Words>
  <Characters>2408</Characters>
  <Application>Microsoft Office Word</Application>
  <DocSecurity>0</DocSecurity>
  <Lines>20</Lines>
  <Paragraphs>5</Paragraphs>
  <ScaleCrop>false</ScaleCrop>
  <Company>JXMSTC</Company>
  <LinksUpToDate>false</LinksUpToDate>
  <CharactersWithSpaces>2825</CharactersWithSpaces>
  <SharedDoc>false</SharedDoc>
  <HLinks>
    <vt:vector size="96" baseType="variant"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_Toc178653023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_Toc178653022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_Toc178653021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_Toc178653020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_Toc178653019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_Toc178653018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_Toc178653017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_Toc178653016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_Toc178653015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_Toc178653014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_Toc178653013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_Toc178653012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_Toc178653011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_Toc178653010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_Toc178653009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_Toc178653008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江西微软技术中心</dc:title>
  <dc:subject>用例分析文档模板</dc:subject>
  <dc:creator>Ariel</dc:creator>
  <cp:keywords>项目文档模板</cp:keywords>
  <cp:lastModifiedBy>廖 健曾智</cp:lastModifiedBy>
  <cp:revision>160</cp:revision>
  <cp:lastPrinted>1899-12-31T16:00:00Z</cp:lastPrinted>
  <dcterms:created xsi:type="dcterms:W3CDTF">2019-10-13T10:39:00Z</dcterms:created>
  <dcterms:modified xsi:type="dcterms:W3CDTF">2019-11-03T08:48:00Z</dcterms:modified>
  <cp:category>项目</cp:category>
</cp:coreProperties>
</file>