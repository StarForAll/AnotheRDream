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4EE46" w14:textId="77777777" w:rsidR="00363168" w:rsidRPr="009C387F" w:rsidRDefault="00363168" w:rsidP="000F36FF">
      <w:pPr>
        <w:tabs>
          <w:tab w:val="left" w:pos="1932"/>
        </w:tabs>
        <w:spacing w:line="300" w:lineRule="auto"/>
        <w:jc w:val="center"/>
        <w:rPr>
          <w:b/>
          <w:bCs/>
          <w:color w:val="FF0000"/>
          <w:sz w:val="72"/>
          <w:szCs w:val="72"/>
        </w:rPr>
      </w:pPr>
    </w:p>
    <w:p w14:paraId="35B4EE47" w14:textId="77777777" w:rsidR="0070456C" w:rsidRDefault="0070456C" w:rsidP="000F36FF">
      <w:pPr>
        <w:tabs>
          <w:tab w:val="left" w:pos="1932"/>
        </w:tabs>
        <w:spacing w:line="300" w:lineRule="auto"/>
        <w:jc w:val="center"/>
        <w:rPr>
          <w:b/>
          <w:bCs/>
          <w:color w:val="FF0000"/>
          <w:sz w:val="72"/>
          <w:szCs w:val="72"/>
        </w:rPr>
      </w:pPr>
    </w:p>
    <w:p w14:paraId="35B4EE48" w14:textId="77777777" w:rsidR="0070456C" w:rsidRDefault="0070456C" w:rsidP="000F36FF">
      <w:pPr>
        <w:tabs>
          <w:tab w:val="left" w:pos="1932"/>
        </w:tabs>
        <w:spacing w:line="300" w:lineRule="auto"/>
        <w:jc w:val="center"/>
        <w:rPr>
          <w:b/>
          <w:bCs/>
          <w:sz w:val="72"/>
          <w:szCs w:val="72"/>
        </w:rPr>
      </w:pPr>
    </w:p>
    <w:p w14:paraId="35B4EE49" w14:textId="77777777" w:rsidR="00C90DBE" w:rsidRPr="005276D1" w:rsidRDefault="00C90DBE" w:rsidP="000F36FF">
      <w:pPr>
        <w:tabs>
          <w:tab w:val="left" w:pos="1932"/>
        </w:tabs>
        <w:spacing w:line="300" w:lineRule="auto"/>
        <w:jc w:val="center"/>
        <w:rPr>
          <w:b/>
          <w:bCs/>
          <w:sz w:val="72"/>
          <w:szCs w:val="72"/>
        </w:rPr>
      </w:pPr>
    </w:p>
    <w:p w14:paraId="2F177854" w14:textId="77777777" w:rsidR="00F80B0A" w:rsidRDefault="00F80B0A" w:rsidP="00F80B0A">
      <w:pPr>
        <w:snapToGrid w:val="0"/>
        <w:jc w:val="center"/>
        <w:rPr>
          <w:rFonts w:ascii="微软雅黑" w:eastAsia="微软雅黑" w:hAnsi="微软雅黑"/>
          <w:b/>
          <w:sz w:val="72"/>
          <w:szCs w:val="72"/>
        </w:rPr>
      </w:pPr>
      <w:proofErr w:type="spellStart"/>
      <w:r>
        <w:rPr>
          <w:rFonts w:ascii="微软雅黑" w:eastAsia="微软雅黑" w:hAnsi="微软雅黑"/>
          <w:b/>
          <w:sz w:val="72"/>
          <w:szCs w:val="72"/>
        </w:rPr>
        <w:t>AnotheR</w:t>
      </w:r>
      <w:proofErr w:type="spellEnd"/>
      <w:r>
        <w:rPr>
          <w:rFonts w:ascii="微软雅黑" w:eastAsia="微软雅黑" w:hAnsi="微软雅黑"/>
          <w:b/>
          <w:sz w:val="72"/>
          <w:szCs w:val="72"/>
        </w:rPr>
        <w:t xml:space="preserve"> Dream!</w:t>
      </w:r>
    </w:p>
    <w:p w14:paraId="326FF792" w14:textId="18CDB7FE" w:rsidR="00F80B0A" w:rsidRDefault="00F80B0A" w:rsidP="00F80B0A">
      <w:pPr>
        <w:snapToGrid w:val="0"/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维护</w:t>
      </w:r>
    </w:p>
    <w:p w14:paraId="0C7979B4" w14:textId="77777777" w:rsidR="00F80B0A" w:rsidRPr="00DC4848" w:rsidRDefault="00F80B0A" w:rsidP="00F80B0A">
      <w:pPr>
        <w:snapToGrid w:val="0"/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用例文档</w:t>
      </w:r>
    </w:p>
    <w:p w14:paraId="2B3EA3D1" w14:textId="77777777" w:rsidR="00F80B0A" w:rsidRPr="00965C8F" w:rsidRDefault="00F80B0A" w:rsidP="00F80B0A">
      <w:pPr>
        <w:tabs>
          <w:tab w:val="left" w:pos="1932"/>
        </w:tabs>
        <w:spacing w:line="300" w:lineRule="auto"/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965C8F">
        <w:rPr>
          <w:rFonts w:ascii="微软雅黑" w:eastAsia="微软雅黑" w:hAnsi="微软雅黑" w:hint="eastAsia"/>
          <w:b/>
          <w:bCs/>
          <w:sz w:val="36"/>
          <w:szCs w:val="36"/>
        </w:rPr>
        <w:t>版本&lt;</w:t>
      </w:r>
      <w:r>
        <w:rPr>
          <w:rFonts w:ascii="微软雅黑" w:eastAsia="微软雅黑" w:hAnsi="微软雅黑" w:hint="eastAsia"/>
          <w:b/>
          <w:bCs/>
          <w:sz w:val="36"/>
          <w:szCs w:val="36"/>
        </w:rPr>
        <w:t>1.0</w:t>
      </w:r>
      <w:r w:rsidRPr="00965C8F">
        <w:rPr>
          <w:rFonts w:ascii="微软雅黑" w:eastAsia="微软雅黑" w:hAnsi="微软雅黑" w:hint="eastAsia"/>
          <w:b/>
          <w:bCs/>
          <w:sz w:val="36"/>
          <w:szCs w:val="36"/>
        </w:rPr>
        <w:t xml:space="preserve"> &gt;</w:t>
      </w:r>
    </w:p>
    <w:p w14:paraId="35B4EE4C" w14:textId="77777777" w:rsidR="0070456C" w:rsidRPr="00A81CE6" w:rsidRDefault="0070456C" w:rsidP="000F36FF">
      <w:pPr>
        <w:snapToGrid w:val="0"/>
        <w:spacing w:line="30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35B4EE4D" w14:textId="77777777" w:rsidR="00C90DBE" w:rsidRPr="00A81CE6" w:rsidRDefault="00C90DBE" w:rsidP="000F36FF">
      <w:pPr>
        <w:snapToGrid w:val="0"/>
        <w:spacing w:line="30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35B4EE4E" w14:textId="77777777" w:rsidR="00C90DBE" w:rsidRPr="00A81CE6" w:rsidRDefault="00C90DBE" w:rsidP="000F36FF">
      <w:pPr>
        <w:snapToGrid w:val="0"/>
        <w:spacing w:line="30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35B4EE4F" w14:textId="77777777" w:rsidR="00C90DBE" w:rsidRPr="00A81CE6" w:rsidRDefault="00C90DBE" w:rsidP="000F36FF">
      <w:pPr>
        <w:snapToGrid w:val="0"/>
        <w:spacing w:line="30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35B4EE50" w14:textId="77777777" w:rsidR="0070456C" w:rsidRDefault="00A6257F" w:rsidP="00A6257F">
      <w:pPr>
        <w:pageBreakBefore/>
        <w:spacing w:line="300" w:lineRule="auto"/>
        <w:jc w:val="center"/>
        <w:rPr>
          <w:b/>
          <w:color w:val="000000"/>
          <w:sz w:val="28"/>
        </w:rPr>
      </w:pPr>
      <w:r>
        <w:rPr>
          <w:rFonts w:hint="eastAsia"/>
          <w:b/>
          <w:color w:val="000000"/>
          <w:sz w:val="28"/>
        </w:rPr>
        <w:lastRenderedPageBreak/>
        <w:t>文档属性及版本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8"/>
        <w:gridCol w:w="984"/>
        <w:gridCol w:w="1256"/>
        <w:gridCol w:w="20"/>
        <w:gridCol w:w="1548"/>
        <w:gridCol w:w="3980"/>
      </w:tblGrid>
      <w:tr w:rsidR="00A6257F" w:rsidRPr="002B28F4" w14:paraId="35B4EE52" w14:textId="77777777" w:rsidTr="00FD513F">
        <w:tc>
          <w:tcPr>
            <w:tcW w:w="9356" w:type="dxa"/>
            <w:gridSpan w:val="6"/>
            <w:shd w:val="clear" w:color="auto" w:fill="auto"/>
          </w:tcPr>
          <w:p w14:paraId="35B4EE51" w14:textId="77777777" w:rsidR="00A6257F" w:rsidRPr="002B28F4" w:rsidRDefault="00A6257F" w:rsidP="00A6257F">
            <w:pPr>
              <w:spacing w:line="300" w:lineRule="auto"/>
              <w:jc w:val="left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文档属性</w:t>
            </w:r>
          </w:p>
        </w:tc>
      </w:tr>
      <w:tr w:rsidR="00A6257F" w:rsidRPr="00582BD9" w14:paraId="35B4EE59" w14:textId="77777777" w:rsidTr="00FD513F">
        <w:trPr>
          <w:cantSplit/>
          <w:trHeight w:val="319"/>
        </w:trPr>
        <w:tc>
          <w:tcPr>
            <w:tcW w:w="2552" w:type="dxa"/>
            <w:gridSpan w:val="2"/>
            <w:vMerge w:val="restart"/>
            <w:shd w:val="clear" w:color="auto" w:fill="auto"/>
          </w:tcPr>
          <w:p w14:paraId="35B4EE53" w14:textId="77777777" w:rsidR="00A6257F" w:rsidRPr="00582BD9" w:rsidRDefault="00A6257F" w:rsidP="00C57E78">
            <w:pPr>
              <w:spacing w:line="300" w:lineRule="auto"/>
              <w:ind w:firstLineChars="100" w:firstLine="18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文件状态：</w:t>
            </w:r>
          </w:p>
          <w:p w14:paraId="35B4EE54" w14:textId="77777777" w:rsidR="00A6257F" w:rsidRPr="00582BD9" w:rsidRDefault="00A6257F" w:rsidP="00C57E78">
            <w:pPr>
              <w:spacing w:line="300" w:lineRule="auto"/>
              <w:ind w:firstLineChars="100" w:firstLine="18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[ </w:t>
            </w:r>
            <w:r w:rsidR="00EE7C8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] 草</w:t>
            </w:r>
            <w:r w:rsidR="00EE7C8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  </w:t>
            </w: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稿</w:t>
            </w:r>
          </w:p>
          <w:p w14:paraId="35B4EE55" w14:textId="77777777" w:rsidR="00A6257F" w:rsidRPr="00582BD9" w:rsidRDefault="00A6257F" w:rsidP="00C57E78">
            <w:pPr>
              <w:spacing w:line="300" w:lineRule="auto"/>
              <w:ind w:firstLineChars="100" w:firstLine="18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[</w:t>
            </w:r>
            <w:r w:rsidR="00EE7C8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√</w:t>
            </w:r>
            <w:r w:rsidR="00EE7C8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] 正式发布</w:t>
            </w:r>
          </w:p>
          <w:p w14:paraId="35B4EE56" w14:textId="77777777" w:rsidR="00A6257F" w:rsidRPr="00582BD9" w:rsidRDefault="00A6257F" w:rsidP="00EE7C89">
            <w:pPr>
              <w:spacing w:line="300" w:lineRule="auto"/>
              <w:ind w:firstLineChars="100" w:firstLine="18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[</w:t>
            </w:r>
            <w:r w:rsidR="00EE7C8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 </w:t>
            </w: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]</w:t>
            </w:r>
            <w:r w:rsidRPr="00582BD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正在修改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5B4EE57" w14:textId="77777777" w:rsidR="00A6257F" w:rsidRPr="00582BD9" w:rsidRDefault="00A6257F" w:rsidP="00C57E78">
            <w:pPr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文件标识：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35B4EE58" w14:textId="77777777" w:rsidR="00A6257F" w:rsidRPr="00582BD9" w:rsidRDefault="00A6257F" w:rsidP="00C57E78">
            <w:pPr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类型-序号</w:t>
            </w:r>
          </w:p>
        </w:tc>
      </w:tr>
      <w:tr w:rsidR="00A6257F" w:rsidRPr="00582BD9" w14:paraId="35B4EE5D" w14:textId="77777777" w:rsidTr="00FD513F">
        <w:trPr>
          <w:cantSplit/>
          <w:trHeight w:val="319"/>
        </w:trPr>
        <w:tc>
          <w:tcPr>
            <w:tcW w:w="2552" w:type="dxa"/>
            <w:gridSpan w:val="2"/>
            <w:vMerge/>
            <w:shd w:val="clear" w:color="auto" w:fill="auto"/>
          </w:tcPr>
          <w:p w14:paraId="35B4EE5A" w14:textId="77777777" w:rsidR="00A6257F" w:rsidRPr="00582BD9" w:rsidRDefault="00A6257F" w:rsidP="00C57E78">
            <w:pPr>
              <w:spacing w:line="300" w:lineRule="auto"/>
              <w:ind w:firstLineChars="200"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35B4EE5B" w14:textId="77777777" w:rsidR="00A6257F" w:rsidRPr="00582BD9" w:rsidRDefault="00A6257F" w:rsidP="00C57E78">
            <w:pPr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当前版本：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35B4EE5C" w14:textId="77777777" w:rsidR="00A6257F" w:rsidRPr="00582BD9" w:rsidRDefault="00A6257F" w:rsidP="00C57E78">
            <w:pPr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</w:tr>
      <w:tr w:rsidR="00A6257F" w:rsidRPr="00582BD9" w14:paraId="35B4EE61" w14:textId="77777777" w:rsidTr="00FD513F">
        <w:trPr>
          <w:cantSplit/>
        </w:trPr>
        <w:tc>
          <w:tcPr>
            <w:tcW w:w="2552" w:type="dxa"/>
            <w:gridSpan w:val="2"/>
            <w:vMerge/>
            <w:shd w:val="clear" w:color="auto" w:fill="auto"/>
          </w:tcPr>
          <w:p w14:paraId="35B4EE5E" w14:textId="77777777" w:rsidR="00A6257F" w:rsidRPr="00582BD9" w:rsidRDefault="00A6257F" w:rsidP="00C57E78">
            <w:pPr>
              <w:spacing w:line="300" w:lineRule="auto"/>
              <w:ind w:firstLineChars="200"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35B4EE5F" w14:textId="77777777" w:rsidR="00A6257F" w:rsidRPr="00582BD9" w:rsidRDefault="00A6257F" w:rsidP="00C57E78">
            <w:pPr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作    者：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35B4EE60" w14:textId="77777777" w:rsidR="00A6257F" w:rsidRPr="00582BD9" w:rsidRDefault="00A6257F" w:rsidP="00C57E78">
            <w:pPr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A6257F" w:rsidRPr="00582BD9" w14:paraId="35B4EE65" w14:textId="77777777" w:rsidTr="00FD513F">
        <w:trPr>
          <w:cantSplit/>
        </w:trPr>
        <w:tc>
          <w:tcPr>
            <w:tcW w:w="255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14:paraId="35B4EE62" w14:textId="77777777" w:rsidR="00A6257F" w:rsidRPr="00582BD9" w:rsidRDefault="00A6257F" w:rsidP="00C57E78">
            <w:pPr>
              <w:spacing w:line="300" w:lineRule="auto"/>
              <w:ind w:firstLineChars="200"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5B4EE63" w14:textId="77777777" w:rsidR="00A6257F" w:rsidRPr="00582BD9" w:rsidRDefault="00A6257F" w:rsidP="00C57E78">
            <w:pPr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文件密级</w:t>
            </w: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552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5B4EE64" w14:textId="77777777" w:rsidR="00A6257F" w:rsidRPr="00582BD9" w:rsidRDefault="00A6257F" w:rsidP="00C57E78">
            <w:pPr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[   ]普通     [ </w:t>
            </w: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√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]秘密   [   ]绝密</w:t>
            </w:r>
          </w:p>
        </w:tc>
      </w:tr>
      <w:tr w:rsidR="00A6257F" w:rsidRPr="002B28F4" w14:paraId="35B4EE67" w14:textId="77777777" w:rsidTr="00FD513F">
        <w:tc>
          <w:tcPr>
            <w:tcW w:w="9356" w:type="dxa"/>
            <w:gridSpan w:val="6"/>
            <w:shd w:val="clear" w:color="auto" w:fill="auto"/>
          </w:tcPr>
          <w:p w14:paraId="35B4EE66" w14:textId="77777777" w:rsidR="00A6257F" w:rsidRPr="002B28F4" w:rsidRDefault="00A6257F" w:rsidP="00A6257F">
            <w:pPr>
              <w:spacing w:line="300" w:lineRule="auto"/>
              <w:jc w:val="left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文档版本</w:t>
            </w:r>
          </w:p>
        </w:tc>
      </w:tr>
      <w:tr w:rsidR="00CF0C39" w:rsidRPr="002B28F4" w14:paraId="35B4EE6D" w14:textId="77777777" w:rsidTr="00FD513F">
        <w:tc>
          <w:tcPr>
            <w:tcW w:w="1568" w:type="dxa"/>
            <w:shd w:val="clear" w:color="auto" w:fill="auto"/>
          </w:tcPr>
          <w:p w14:paraId="35B4EE68" w14:textId="77777777" w:rsidR="00CF0C39" w:rsidRPr="002B28F4" w:rsidRDefault="00CF0C39" w:rsidP="00A6257F">
            <w:pPr>
              <w:spacing w:line="300" w:lineRule="auto"/>
              <w:jc w:val="left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2B28F4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版本</w:t>
            </w:r>
            <w:r w:rsidRPr="002B28F4"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  <w:t>/</w:t>
            </w:r>
            <w:r w:rsidRPr="002B28F4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984" w:type="dxa"/>
            <w:shd w:val="clear" w:color="auto" w:fill="auto"/>
          </w:tcPr>
          <w:p w14:paraId="35B4EE69" w14:textId="77777777" w:rsidR="00CF0C39" w:rsidRPr="002B28F4" w:rsidRDefault="00CF0C39" w:rsidP="00A6257F">
            <w:pPr>
              <w:spacing w:line="300" w:lineRule="auto"/>
              <w:jc w:val="left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2B28F4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作者</w:t>
            </w:r>
          </w:p>
        </w:tc>
        <w:tc>
          <w:tcPr>
            <w:tcW w:w="1256" w:type="dxa"/>
            <w:shd w:val="clear" w:color="auto" w:fill="auto"/>
          </w:tcPr>
          <w:p w14:paraId="35B4EE6A" w14:textId="77777777" w:rsidR="00CF0C39" w:rsidRPr="002B28F4" w:rsidRDefault="00CF0C39" w:rsidP="00A6257F">
            <w:pPr>
              <w:spacing w:line="300" w:lineRule="auto"/>
              <w:jc w:val="left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2B28F4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参与者</w:t>
            </w:r>
          </w:p>
        </w:tc>
        <w:tc>
          <w:tcPr>
            <w:tcW w:w="1568" w:type="dxa"/>
            <w:gridSpan w:val="2"/>
            <w:shd w:val="clear" w:color="auto" w:fill="auto"/>
          </w:tcPr>
          <w:p w14:paraId="35B4EE6B" w14:textId="77777777" w:rsidR="00CF0C39" w:rsidRPr="002B28F4" w:rsidRDefault="00CF0C39" w:rsidP="00A6257F">
            <w:pPr>
              <w:spacing w:line="300" w:lineRule="auto"/>
              <w:jc w:val="left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2B28F4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3980" w:type="dxa"/>
            <w:shd w:val="clear" w:color="auto" w:fill="auto"/>
          </w:tcPr>
          <w:p w14:paraId="35B4EE6C" w14:textId="77777777" w:rsidR="00CF0C39" w:rsidRPr="002B28F4" w:rsidRDefault="00582BD9" w:rsidP="009C387F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2B28F4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C1B02" w:rsidRPr="002B28F4" w14:paraId="67AE3EBD" w14:textId="77777777" w:rsidTr="00DF3FD3">
        <w:tc>
          <w:tcPr>
            <w:tcW w:w="1568" w:type="dxa"/>
          </w:tcPr>
          <w:p w14:paraId="4826E745" w14:textId="77777777" w:rsidR="00DC1B02" w:rsidRPr="002B28F4" w:rsidRDefault="00DC1B02" w:rsidP="00DF3FD3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1.0/release</w:t>
            </w:r>
          </w:p>
        </w:tc>
        <w:tc>
          <w:tcPr>
            <w:tcW w:w="984" w:type="dxa"/>
          </w:tcPr>
          <w:p w14:paraId="1783238D" w14:textId="77777777" w:rsidR="00DC1B02" w:rsidRPr="002B28F4" w:rsidRDefault="00DC1B02" w:rsidP="00DF3FD3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廖健曾智</w:t>
            </w:r>
          </w:p>
        </w:tc>
        <w:tc>
          <w:tcPr>
            <w:tcW w:w="1256" w:type="dxa"/>
          </w:tcPr>
          <w:p w14:paraId="1CF797C4" w14:textId="77777777" w:rsidR="00DC1B02" w:rsidRPr="002B28F4" w:rsidRDefault="00DC1B02" w:rsidP="00DF3FD3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 w14:paraId="6185EEE0" w14:textId="77777777" w:rsidR="00DC1B02" w:rsidRPr="002B28F4" w:rsidRDefault="00DC1B02" w:rsidP="00DF3FD3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2019/11/03</w:t>
            </w:r>
          </w:p>
        </w:tc>
        <w:tc>
          <w:tcPr>
            <w:tcW w:w="3980" w:type="dxa"/>
          </w:tcPr>
          <w:p w14:paraId="6A29FBD0" w14:textId="77777777" w:rsidR="00DC1B02" w:rsidRPr="002B28F4" w:rsidRDefault="00DC1B02" w:rsidP="00DF3FD3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第一版Release文档</w:t>
            </w:r>
          </w:p>
        </w:tc>
      </w:tr>
      <w:tr w:rsidR="00CF0C39" w:rsidRPr="002B28F4" w14:paraId="35B4EE73" w14:textId="77777777" w:rsidTr="00A6257F">
        <w:tc>
          <w:tcPr>
            <w:tcW w:w="1568" w:type="dxa"/>
          </w:tcPr>
          <w:p w14:paraId="35B4EE6E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984" w:type="dxa"/>
          </w:tcPr>
          <w:p w14:paraId="35B4EE6F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56" w:type="dxa"/>
          </w:tcPr>
          <w:p w14:paraId="35B4EE70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 w14:paraId="35B4EE71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3980" w:type="dxa"/>
          </w:tcPr>
          <w:p w14:paraId="35B4EE72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F0C39" w:rsidRPr="002B28F4" w14:paraId="35B4EE79" w14:textId="77777777" w:rsidTr="00A6257F">
        <w:tc>
          <w:tcPr>
            <w:tcW w:w="1568" w:type="dxa"/>
          </w:tcPr>
          <w:p w14:paraId="35B4EE74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984" w:type="dxa"/>
          </w:tcPr>
          <w:p w14:paraId="35B4EE75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56" w:type="dxa"/>
          </w:tcPr>
          <w:p w14:paraId="35B4EE76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 w14:paraId="35B4EE77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3980" w:type="dxa"/>
          </w:tcPr>
          <w:p w14:paraId="35B4EE78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F0C39" w:rsidRPr="002B28F4" w14:paraId="35B4EE7F" w14:textId="77777777" w:rsidTr="00A6257F">
        <w:tc>
          <w:tcPr>
            <w:tcW w:w="1568" w:type="dxa"/>
          </w:tcPr>
          <w:p w14:paraId="35B4EE7A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984" w:type="dxa"/>
          </w:tcPr>
          <w:p w14:paraId="35B4EE7B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56" w:type="dxa"/>
          </w:tcPr>
          <w:p w14:paraId="35B4EE7C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 w14:paraId="35B4EE7D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3980" w:type="dxa"/>
          </w:tcPr>
          <w:p w14:paraId="35B4EE7E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F0C39" w:rsidRPr="002B28F4" w14:paraId="35B4EE85" w14:textId="77777777" w:rsidTr="00A6257F">
        <w:tc>
          <w:tcPr>
            <w:tcW w:w="1568" w:type="dxa"/>
          </w:tcPr>
          <w:p w14:paraId="35B4EE80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984" w:type="dxa"/>
          </w:tcPr>
          <w:p w14:paraId="35B4EE81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56" w:type="dxa"/>
          </w:tcPr>
          <w:p w14:paraId="35B4EE82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 w14:paraId="35B4EE83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3980" w:type="dxa"/>
          </w:tcPr>
          <w:p w14:paraId="35B4EE84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14:paraId="35B4EE8C" w14:textId="77777777" w:rsidR="0070456C" w:rsidRPr="00CF0C39" w:rsidRDefault="0070456C" w:rsidP="000F36FF">
      <w:pPr>
        <w:tabs>
          <w:tab w:val="left" w:pos="1932"/>
        </w:tabs>
        <w:spacing w:line="300" w:lineRule="auto"/>
        <w:rPr>
          <w:bCs/>
          <w:szCs w:val="21"/>
        </w:rPr>
      </w:pPr>
    </w:p>
    <w:p w14:paraId="35B4EE8D" w14:textId="77777777" w:rsidR="00D73466" w:rsidRPr="00D413EF" w:rsidRDefault="00D73466" w:rsidP="000F36FF">
      <w:pPr>
        <w:pageBreakBefore/>
        <w:spacing w:line="300" w:lineRule="auto"/>
        <w:jc w:val="center"/>
        <w:rPr>
          <w:rFonts w:ascii="微软雅黑" w:eastAsia="微软雅黑" w:hAnsi="微软雅黑"/>
          <w:b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413EF">
        <w:rPr>
          <w:rFonts w:ascii="微软雅黑" w:eastAsia="微软雅黑" w:hAnsi="微软雅黑" w:hint="eastAsia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目 录 </w:t>
      </w:r>
    </w:p>
    <w:p w14:paraId="6A5DC512" w14:textId="0481D849" w:rsidR="00EE0074" w:rsidRPr="00EE0074" w:rsidRDefault="00744B2F" w:rsidP="00EE0074">
      <w:pPr>
        <w:pStyle w:val="TOC1"/>
      </w:pPr>
      <w:r>
        <w:rPr>
          <w:rFonts w:cs="宋体"/>
          <w:kern w:val="0"/>
          <w:sz w:val="18"/>
          <w:szCs w:val="18"/>
        </w:rPr>
        <w:fldChar w:fldCharType="begin"/>
      </w:r>
      <w:r w:rsidR="003B164D">
        <w:rPr>
          <w:sz w:val="18"/>
          <w:szCs w:val="18"/>
        </w:rPr>
        <w:instrText xml:space="preserve"> TOC \o "1-3" \h \z \u </w:instrText>
      </w:r>
      <w:r>
        <w:rPr>
          <w:rFonts w:cs="宋体"/>
          <w:kern w:val="0"/>
          <w:sz w:val="18"/>
          <w:szCs w:val="18"/>
        </w:rPr>
        <w:fldChar w:fldCharType="separate"/>
      </w:r>
      <w:hyperlink w:anchor="_Toc23693631" w:history="1">
        <w:bookmarkStart w:id="0" w:name="_GoBack"/>
        <w:r w:rsidR="00EE0074" w:rsidRPr="00EE0074">
          <w:rPr>
            <w:rStyle w:val="a7"/>
          </w:rPr>
          <w:t>1</w:t>
        </w:r>
        <w:r w:rsidR="00EE0074" w:rsidRPr="00EE0074">
          <w:tab/>
        </w:r>
        <w:r w:rsidR="00EE0074" w:rsidRPr="00EE0074">
          <w:rPr>
            <w:rStyle w:val="a7"/>
          </w:rPr>
          <w:t>用例：&lt;维护&gt;</w:t>
        </w:r>
        <w:bookmarkEnd w:id="0"/>
        <w:r w:rsidR="00EE0074" w:rsidRPr="00EE0074">
          <w:rPr>
            <w:webHidden/>
          </w:rPr>
          <w:tab/>
        </w:r>
        <w:r w:rsidR="00EE0074" w:rsidRPr="00EE0074">
          <w:rPr>
            <w:webHidden/>
          </w:rPr>
          <w:fldChar w:fldCharType="begin"/>
        </w:r>
        <w:r w:rsidR="00EE0074" w:rsidRPr="00EE0074">
          <w:rPr>
            <w:webHidden/>
          </w:rPr>
          <w:instrText xml:space="preserve"> PAGEREF _Toc23693631 \h </w:instrText>
        </w:r>
        <w:r w:rsidR="00EE0074" w:rsidRPr="00EE0074">
          <w:rPr>
            <w:webHidden/>
          </w:rPr>
        </w:r>
        <w:r w:rsidR="00EE0074" w:rsidRPr="00EE0074">
          <w:rPr>
            <w:webHidden/>
          </w:rPr>
          <w:fldChar w:fldCharType="separate"/>
        </w:r>
        <w:r w:rsidR="00EE0074" w:rsidRPr="00EE0074">
          <w:rPr>
            <w:webHidden/>
          </w:rPr>
          <w:t>4</w:t>
        </w:r>
        <w:r w:rsidR="00EE0074" w:rsidRPr="00EE0074">
          <w:rPr>
            <w:webHidden/>
          </w:rPr>
          <w:fldChar w:fldCharType="end"/>
        </w:r>
      </w:hyperlink>
    </w:p>
    <w:p w14:paraId="2A5E2ADE" w14:textId="1973A08F" w:rsidR="00EE0074" w:rsidRDefault="00EE0074">
      <w:pPr>
        <w:pStyle w:val="TOC2"/>
        <w:tabs>
          <w:tab w:val="right" w:leader="dot" w:pos="9344"/>
        </w:tabs>
        <w:rPr>
          <w:noProof/>
        </w:rPr>
      </w:pPr>
      <w:hyperlink w:anchor="_Toc23693632" w:history="1">
        <w:r w:rsidRPr="00390687">
          <w:rPr>
            <w:rStyle w:val="a7"/>
            <w:rFonts w:ascii="微软雅黑" w:eastAsia="微软雅黑" w:hAnsi="微软雅黑"/>
            <w:noProof/>
          </w:rPr>
          <w:t>1.1用例图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_Toc23693632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9F4CA1" w14:textId="4D41DDF5" w:rsidR="00EE0074" w:rsidRDefault="00EE0074">
      <w:pPr>
        <w:pStyle w:val="TOC2"/>
        <w:tabs>
          <w:tab w:val="right" w:leader="dot" w:pos="9344"/>
        </w:tabs>
        <w:rPr>
          <w:noProof/>
        </w:rPr>
      </w:pPr>
      <w:hyperlink w:anchor="_Toc23693633" w:history="1">
        <w:r w:rsidRPr="00390687">
          <w:rPr>
            <w:rStyle w:val="a7"/>
            <w:rFonts w:ascii="微软雅黑" w:eastAsia="微软雅黑" w:hAnsi="微软雅黑"/>
            <w:noProof/>
          </w:rPr>
          <w:t>1.2简要说明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_Toc23693633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4BAF5A" w14:textId="6EE988B5" w:rsidR="00EE0074" w:rsidRDefault="00EE0074" w:rsidP="00EE0074">
      <w:pPr>
        <w:pStyle w:val="TOC1"/>
      </w:pPr>
      <w:hyperlink w:anchor="_Toc23693634" w:history="1">
        <w:r w:rsidRPr="00390687">
          <w:rPr>
            <w:rStyle w:val="a7"/>
          </w:rPr>
          <w:t>2</w:t>
        </w:r>
        <w:r>
          <w:tab/>
        </w:r>
        <w:r w:rsidRPr="00390687">
          <w:rPr>
            <w:rStyle w:val="a7"/>
          </w:rPr>
          <w:t>事件流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_Toc23693634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592FB11" w14:textId="712DE366" w:rsidR="00EE0074" w:rsidRDefault="00EE0074">
      <w:pPr>
        <w:pStyle w:val="TOC2"/>
        <w:tabs>
          <w:tab w:val="right" w:leader="dot" w:pos="9344"/>
        </w:tabs>
        <w:rPr>
          <w:noProof/>
        </w:rPr>
      </w:pPr>
      <w:hyperlink w:anchor="_Toc23693635" w:history="1">
        <w:r w:rsidRPr="00390687">
          <w:rPr>
            <w:rStyle w:val="a7"/>
            <w:rFonts w:ascii="微软雅黑" w:eastAsia="微软雅黑" w:hAnsi="微软雅黑"/>
            <w:noProof/>
          </w:rPr>
          <w:t>2.1基本流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_Toc23693635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B6A041" w14:textId="78D07F45" w:rsidR="00EE0074" w:rsidRDefault="00EE0074">
      <w:pPr>
        <w:pStyle w:val="TOC2"/>
        <w:tabs>
          <w:tab w:val="right" w:leader="dot" w:pos="9344"/>
        </w:tabs>
        <w:rPr>
          <w:noProof/>
        </w:rPr>
      </w:pPr>
      <w:hyperlink w:anchor="_Toc23693636" w:history="1">
        <w:r w:rsidRPr="00390687">
          <w:rPr>
            <w:rStyle w:val="a7"/>
            <w:rFonts w:ascii="微软雅黑" w:eastAsia="微软雅黑" w:hAnsi="微软雅黑"/>
            <w:noProof/>
          </w:rPr>
          <w:t>2.2备选流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_Toc23693636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2EB8BA" w14:textId="0F12CEC4" w:rsidR="00EE0074" w:rsidRDefault="00EE0074" w:rsidP="00EE0074">
      <w:pPr>
        <w:pStyle w:val="TOC1"/>
      </w:pPr>
      <w:hyperlink w:anchor="_Toc23693637" w:history="1">
        <w:r w:rsidRPr="00390687">
          <w:rPr>
            <w:rStyle w:val="a7"/>
          </w:rPr>
          <w:t>3</w:t>
        </w:r>
        <w:r>
          <w:tab/>
        </w:r>
        <w:r w:rsidRPr="00390687">
          <w:rPr>
            <w:rStyle w:val="a7"/>
          </w:rPr>
          <w:t>用例场景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_Toc23693637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2718C9D" w14:textId="30F9C521" w:rsidR="00EE0074" w:rsidRDefault="00EE0074">
      <w:pPr>
        <w:pStyle w:val="TOC2"/>
        <w:tabs>
          <w:tab w:val="right" w:leader="dot" w:pos="9344"/>
        </w:tabs>
        <w:rPr>
          <w:noProof/>
        </w:rPr>
      </w:pPr>
      <w:hyperlink w:anchor="_Toc23693638" w:history="1">
        <w:r w:rsidRPr="00390687">
          <w:rPr>
            <w:rStyle w:val="a7"/>
            <w:rFonts w:ascii="微软雅黑" w:eastAsia="微软雅黑" w:hAnsi="微软雅黑"/>
            <w:noProof/>
          </w:rPr>
          <w:t>3.1成功场景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_Toc23693638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2C4317" w14:textId="528CBCF8" w:rsidR="00EE0074" w:rsidRDefault="00EE0074">
      <w:pPr>
        <w:pStyle w:val="TOC2"/>
        <w:tabs>
          <w:tab w:val="right" w:leader="dot" w:pos="9344"/>
        </w:tabs>
        <w:rPr>
          <w:noProof/>
        </w:rPr>
      </w:pPr>
      <w:hyperlink w:anchor="_Toc23693639" w:history="1">
        <w:r w:rsidRPr="00390687">
          <w:rPr>
            <w:rStyle w:val="a7"/>
            <w:rFonts w:ascii="微软雅黑" w:eastAsia="微软雅黑" w:hAnsi="微软雅黑"/>
            <w:noProof/>
          </w:rPr>
          <w:t>3.2失败场景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_Toc23693639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16C450" w14:textId="55B25D48" w:rsidR="00EE0074" w:rsidRDefault="00EE0074" w:rsidP="00EE0074">
      <w:pPr>
        <w:pStyle w:val="TOC1"/>
      </w:pPr>
      <w:hyperlink w:anchor="_Toc23693640" w:history="1">
        <w:r w:rsidRPr="00390687">
          <w:rPr>
            <w:rStyle w:val="a7"/>
          </w:rPr>
          <w:t>4</w:t>
        </w:r>
        <w:r>
          <w:tab/>
        </w:r>
        <w:r w:rsidRPr="00390687">
          <w:rPr>
            <w:rStyle w:val="a7"/>
          </w:rPr>
          <w:t>特殊需求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_Toc23693640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E760DAD" w14:textId="5DE2B87E" w:rsidR="00EE0074" w:rsidRDefault="00EE0074">
      <w:pPr>
        <w:pStyle w:val="TOC2"/>
        <w:tabs>
          <w:tab w:val="right" w:leader="dot" w:pos="9344"/>
        </w:tabs>
        <w:rPr>
          <w:noProof/>
        </w:rPr>
      </w:pPr>
      <w:hyperlink w:anchor="_Toc23693641" w:history="1">
        <w:r w:rsidRPr="00390687">
          <w:rPr>
            <w:rStyle w:val="a7"/>
            <w:rFonts w:ascii="微软雅黑" w:eastAsia="微软雅黑" w:hAnsi="微软雅黑"/>
            <w:noProof/>
          </w:rPr>
          <w:t>4.1总体要求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_Toc23693641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F76CCE" w14:textId="5D4D8873" w:rsidR="00EE0074" w:rsidRDefault="00EE0074">
      <w:pPr>
        <w:pStyle w:val="TOC2"/>
        <w:tabs>
          <w:tab w:val="right" w:leader="dot" w:pos="9344"/>
        </w:tabs>
        <w:rPr>
          <w:noProof/>
        </w:rPr>
      </w:pPr>
      <w:hyperlink w:anchor="_Toc23693642" w:history="1">
        <w:r w:rsidRPr="00390687">
          <w:rPr>
            <w:rStyle w:val="a7"/>
            <w:rFonts w:ascii="微软雅黑" w:eastAsia="微软雅黑" w:hAnsi="微软雅黑"/>
            <w:noProof/>
          </w:rPr>
          <w:t>4.2用例要求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_Toc23693642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B4EE9E" w14:textId="55B70C40" w:rsidR="0070456C" w:rsidRPr="00B96D5A" w:rsidRDefault="00744B2F" w:rsidP="000F36FF">
      <w:pPr>
        <w:tabs>
          <w:tab w:val="left" w:pos="1932"/>
        </w:tabs>
        <w:spacing w:line="300" w:lineRule="auto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/>
          <w:bCs/>
          <w:sz w:val="18"/>
          <w:szCs w:val="18"/>
        </w:rPr>
        <w:fldChar w:fldCharType="end"/>
      </w:r>
    </w:p>
    <w:p w14:paraId="35B4EE9F" w14:textId="77777777" w:rsidR="009F7871" w:rsidRDefault="009F7871" w:rsidP="000F36FF">
      <w:pPr>
        <w:tabs>
          <w:tab w:val="left" w:pos="1932"/>
        </w:tabs>
        <w:spacing w:line="300" w:lineRule="auto"/>
        <w:rPr>
          <w:rFonts w:ascii="微软雅黑" w:eastAsia="微软雅黑" w:hAnsi="微软雅黑"/>
          <w:bCs/>
          <w:sz w:val="18"/>
          <w:szCs w:val="18"/>
        </w:rPr>
      </w:pPr>
    </w:p>
    <w:p w14:paraId="35B4EEA0" w14:textId="77777777" w:rsidR="00CF04D1" w:rsidRPr="00CF04D1" w:rsidRDefault="00CF04D1" w:rsidP="000F36FF">
      <w:pPr>
        <w:tabs>
          <w:tab w:val="left" w:pos="1932"/>
        </w:tabs>
        <w:spacing w:line="300" w:lineRule="auto"/>
        <w:rPr>
          <w:rFonts w:ascii="微软雅黑" w:eastAsia="微软雅黑" w:hAnsi="微软雅黑"/>
          <w:bCs/>
          <w:sz w:val="18"/>
          <w:szCs w:val="18"/>
        </w:rPr>
      </w:pPr>
    </w:p>
    <w:p w14:paraId="35B4EEA1" w14:textId="77777777" w:rsidR="00CF04D1" w:rsidRDefault="00CF04D1" w:rsidP="000F36FF">
      <w:pPr>
        <w:tabs>
          <w:tab w:val="left" w:pos="1932"/>
        </w:tabs>
        <w:spacing w:line="300" w:lineRule="auto"/>
        <w:rPr>
          <w:rFonts w:ascii="微软雅黑" w:eastAsia="微软雅黑" w:hAnsi="微软雅黑"/>
          <w:bCs/>
          <w:sz w:val="18"/>
          <w:szCs w:val="18"/>
        </w:rPr>
      </w:pPr>
    </w:p>
    <w:p w14:paraId="35B4EEA2" w14:textId="7785EE3C" w:rsidR="00CF04D1" w:rsidRPr="00CF04D1" w:rsidRDefault="00CF04D1" w:rsidP="00DD75A3">
      <w:pPr>
        <w:pStyle w:val="1"/>
        <w:pageBreakBefore/>
        <w:widowControl w:val="0"/>
        <w:numPr>
          <w:ilvl w:val="0"/>
          <w:numId w:val="1"/>
        </w:numPr>
        <w:spacing w:before="0" w:beforeAutospacing="0" w:after="0" w:afterAutospacing="0" w:line="300" w:lineRule="auto"/>
        <w:rPr>
          <w:rFonts w:ascii="微软雅黑" w:eastAsia="微软雅黑" w:hAnsi="微软雅黑"/>
          <w:sz w:val="52"/>
          <w:szCs w:val="52"/>
        </w:rPr>
      </w:pPr>
      <w:bookmarkStart w:id="1" w:name="_Toc138996407"/>
      <w:bookmarkStart w:id="2" w:name="_Toc23693631"/>
      <w:r w:rsidRPr="00CF04D1">
        <w:rPr>
          <w:rFonts w:ascii="微软雅黑" w:eastAsia="微软雅黑" w:hAnsi="微软雅黑" w:hint="eastAsia"/>
          <w:sz w:val="52"/>
          <w:szCs w:val="52"/>
        </w:rPr>
        <w:lastRenderedPageBreak/>
        <w:t>用例：&lt;</w:t>
      </w:r>
      <w:r w:rsidR="00C36B63">
        <w:rPr>
          <w:rFonts w:ascii="微软雅黑" w:eastAsia="微软雅黑" w:hAnsi="微软雅黑" w:hint="eastAsia"/>
          <w:sz w:val="52"/>
          <w:szCs w:val="52"/>
        </w:rPr>
        <w:t>维护</w:t>
      </w:r>
      <w:r w:rsidRPr="00CF04D1">
        <w:rPr>
          <w:rFonts w:ascii="微软雅黑" w:eastAsia="微软雅黑" w:hAnsi="微软雅黑" w:hint="eastAsia"/>
          <w:sz w:val="52"/>
          <w:szCs w:val="52"/>
        </w:rPr>
        <w:t>&gt;</w:t>
      </w:r>
      <w:bookmarkEnd w:id="1"/>
      <w:bookmarkEnd w:id="2"/>
    </w:p>
    <w:p w14:paraId="35B4EEA3" w14:textId="77777777" w:rsidR="00CF04D1" w:rsidRPr="00CF04D1" w:rsidRDefault="00CF04D1" w:rsidP="00CF04D1">
      <w:pPr>
        <w:pStyle w:val="2"/>
        <w:widowControl w:val="0"/>
        <w:spacing w:before="0" w:beforeAutospacing="0" w:after="0" w:afterAutospacing="0" w:line="300" w:lineRule="auto"/>
        <w:rPr>
          <w:rFonts w:ascii="微软雅黑" w:eastAsia="微软雅黑" w:hAnsi="微软雅黑"/>
          <w:sz w:val="32"/>
          <w:szCs w:val="32"/>
        </w:rPr>
      </w:pPr>
      <w:bookmarkStart w:id="3" w:name="_Toc498919233"/>
      <w:bookmarkStart w:id="4" w:name="_Toc138231359"/>
      <w:bookmarkStart w:id="5" w:name="_Toc138996408"/>
      <w:bookmarkStart w:id="6" w:name="_Toc23693632"/>
      <w:r w:rsidRPr="00CF04D1">
        <w:rPr>
          <w:rFonts w:ascii="微软雅黑" w:eastAsia="微软雅黑" w:hAnsi="微软雅黑" w:hint="eastAsia"/>
          <w:sz w:val="32"/>
          <w:szCs w:val="32"/>
        </w:rPr>
        <w:t>1.1</w:t>
      </w:r>
      <w:bookmarkEnd w:id="3"/>
      <w:bookmarkEnd w:id="4"/>
      <w:r w:rsidRPr="00CF04D1">
        <w:rPr>
          <w:rFonts w:ascii="微软雅黑" w:eastAsia="微软雅黑" w:hAnsi="微软雅黑" w:hint="eastAsia"/>
          <w:sz w:val="32"/>
          <w:szCs w:val="32"/>
        </w:rPr>
        <w:t>用例图</w:t>
      </w:r>
      <w:bookmarkEnd w:id="5"/>
      <w:bookmarkEnd w:id="6"/>
    </w:p>
    <w:p w14:paraId="35B4EEA4" w14:textId="3D6C1D5A" w:rsidR="00CF04D1" w:rsidRPr="001C60FE" w:rsidRDefault="00A100E5" w:rsidP="00A100E5">
      <w:pPr>
        <w:pStyle w:val="ac"/>
        <w:spacing w:line="300" w:lineRule="auto"/>
        <w:ind w:firstLineChars="0" w:firstLine="0"/>
        <w:jc w:val="center"/>
      </w:pPr>
      <w:r w:rsidRPr="00A100E5">
        <w:rPr>
          <w:noProof/>
        </w:rPr>
        <w:drawing>
          <wp:inline distT="0" distB="0" distL="0" distR="0" wp14:anchorId="77AEDDBC" wp14:editId="75328011">
            <wp:extent cx="4981903" cy="256048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327" cy="257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EEA5" w14:textId="77777777" w:rsidR="00CF04D1" w:rsidRPr="00CF04D1" w:rsidRDefault="00CF04D1" w:rsidP="00CF04D1">
      <w:pPr>
        <w:pStyle w:val="2"/>
        <w:widowControl w:val="0"/>
        <w:spacing w:before="0" w:beforeAutospacing="0" w:after="0" w:afterAutospacing="0" w:line="300" w:lineRule="auto"/>
        <w:rPr>
          <w:rFonts w:ascii="微软雅黑" w:eastAsia="微软雅黑" w:hAnsi="微软雅黑"/>
          <w:sz w:val="32"/>
          <w:szCs w:val="32"/>
        </w:rPr>
      </w:pPr>
      <w:bookmarkStart w:id="7" w:name="_Toc498930516"/>
      <w:bookmarkStart w:id="8" w:name="_Toc138996409"/>
      <w:bookmarkStart w:id="9" w:name="_Toc23693633"/>
      <w:r w:rsidRPr="00CF04D1">
        <w:rPr>
          <w:rFonts w:ascii="微软雅黑" w:eastAsia="微软雅黑" w:hAnsi="微软雅黑" w:hint="eastAsia"/>
          <w:sz w:val="32"/>
          <w:szCs w:val="32"/>
        </w:rPr>
        <w:t>1.2简要说明</w:t>
      </w:r>
      <w:bookmarkEnd w:id="7"/>
      <w:bookmarkEnd w:id="8"/>
      <w:bookmarkEnd w:id="9"/>
    </w:p>
    <w:p w14:paraId="35B4EEA6" w14:textId="47903C68" w:rsidR="00CF04D1" w:rsidRPr="00CF04D1" w:rsidRDefault="004922CF" w:rsidP="00CF04D1">
      <w:pPr>
        <w:spacing w:line="300" w:lineRule="auto"/>
        <w:ind w:firstLine="420"/>
        <w:rPr>
          <w:rFonts w:ascii="微软雅黑" w:eastAsia="微软雅黑" w:hAnsi="微软雅黑"/>
          <w:sz w:val="18"/>
          <w:szCs w:val="18"/>
        </w:rPr>
      </w:pPr>
      <w:r w:rsidRPr="00CF04D1">
        <w:rPr>
          <w:rFonts w:ascii="微软雅黑" w:eastAsia="微软雅黑" w:hAnsi="微软雅黑" w:hint="eastAsia"/>
          <w:sz w:val="18"/>
          <w:szCs w:val="18"/>
        </w:rPr>
        <w:t>此用例主要描述</w:t>
      </w:r>
      <w:r>
        <w:rPr>
          <w:rFonts w:ascii="微软雅黑" w:eastAsia="微软雅黑" w:hAnsi="微软雅黑" w:hint="eastAsia"/>
          <w:sz w:val="18"/>
          <w:szCs w:val="18"/>
        </w:rPr>
        <w:t>“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Ano</w:t>
      </w:r>
      <w:r>
        <w:rPr>
          <w:rFonts w:ascii="微软雅黑" w:eastAsia="微软雅黑" w:hAnsi="微软雅黑"/>
          <w:sz w:val="18"/>
          <w:szCs w:val="18"/>
        </w:rPr>
        <w:t>the</w:t>
      </w:r>
      <w:r>
        <w:rPr>
          <w:rFonts w:ascii="微软雅黑" w:eastAsia="微软雅黑" w:hAnsi="微软雅黑" w:hint="eastAsia"/>
          <w:sz w:val="18"/>
          <w:szCs w:val="18"/>
        </w:rPr>
        <w:t>R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Dream!</w:t>
      </w:r>
      <w:r>
        <w:rPr>
          <w:rFonts w:ascii="微软雅黑" w:eastAsia="微软雅黑" w:hAnsi="微软雅黑" w:hint="eastAsia"/>
          <w:sz w:val="18"/>
          <w:szCs w:val="18"/>
        </w:rPr>
        <w:t>”</w:t>
      </w:r>
      <w:r w:rsidRPr="00CF04D1">
        <w:rPr>
          <w:rFonts w:ascii="微软雅黑" w:eastAsia="微软雅黑" w:hAnsi="微软雅黑" w:hint="eastAsia"/>
          <w:sz w:val="18"/>
          <w:szCs w:val="18"/>
        </w:rPr>
        <w:t>系统的</w:t>
      </w:r>
      <w:r>
        <w:rPr>
          <w:rFonts w:ascii="微软雅黑" w:eastAsia="微软雅黑" w:hAnsi="微软雅黑" w:hint="eastAsia"/>
          <w:sz w:val="18"/>
          <w:szCs w:val="18"/>
        </w:rPr>
        <w:t>维护用例</w:t>
      </w:r>
      <w:r w:rsidRPr="00CF04D1">
        <w:rPr>
          <w:rFonts w:ascii="微软雅黑" w:eastAsia="微软雅黑" w:hAnsi="微软雅黑" w:hint="eastAsia"/>
          <w:sz w:val="18"/>
          <w:szCs w:val="18"/>
        </w:rPr>
        <w:t>。</w:t>
      </w:r>
      <w:r w:rsidR="000B04C9">
        <w:rPr>
          <w:rFonts w:ascii="微软雅黑" w:eastAsia="微软雅黑" w:hAnsi="微软雅黑" w:hint="eastAsia"/>
          <w:sz w:val="18"/>
          <w:szCs w:val="18"/>
        </w:rPr>
        <w:t>维护用例主要与后台系统有关，描述了后台系统对</w:t>
      </w:r>
      <w:r w:rsidR="004C1530">
        <w:rPr>
          <w:rFonts w:ascii="微软雅黑" w:eastAsia="微软雅黑" w:hAnsi="微软雅黑" w:hint="eastAsia"/>
          <w:sz w:val="18"/>
          <w:szCs w:val="18"/>
        </w:rPr>
        <w:t>“</w:t>
      </w:r>
      <w:proofErr w:type="spellStart"/>
      <w:r w:rsidR="004C1530">
        <w:rPr>
          <w:rFonts w:ascii="微软雅黑" w:eastAsia="微软雅黑" w:hAnsi="微软雅黑" w:hint="eastAsia"/>
          <w:sz w:val="18"/>
          <w:szCs w:val="18"/>
        </w:rPr>
        <w:t>AnotheR</w:t>
      </w:r>
      <w:proofErr w:type="spellEnd"/>
      <w:r w:rsidR="004C1530">
        <w:rPr>
          <w:rFonts w:ascii="微软雅黑" w:eastAsia="微软雅黑" w:hAnsi="微软雅黑"/>
          <w:sz w:val="18"/>
          <w:szCs w:val="18"/>
        </w:rPr>
        <w:t xml:space="preserve"> </w:t>
      </w:r>
      <w:r w:rsidR="004C1530">
        <w:rPr>
          <w:rFonts w:ascii="微软雅黑" w:eastAsia="微软雅黑" w:hAnsi="微软雅黑" w:hint="eastAsia"/>
          <w:sz w:val="18"/>
          <w:szCs w:val="18"/>
        </w:rPr>
        <w:t>Dream!”的功能与内容的</w:t>
      </w:r>
      <w:r w:rsidR="00B73F3A">
        <w:rPr>
          <w:rFonts w:ascii="微软雅黑" w:eastAsia="微软雅黑" w:hAnsi="微软雅黑" w:hint="eastAsia"/>
          <w:sz w:val="18"/>
          <w:szCs w:val="18"/>
        </w:rPr>
        <w:t>增删查改。</w:t>
      </w:r>
    </w:p>
    <w:p w14:paraId="35B4EEA7" w14:textId="77777777" w:rsidR="00CF04D1" w:rsidRPr="00CF04D1" w:rsidRDefault="00CF04D1" w:rsidP="00DD75A3">
      <w:pPr>
        <w:pStyle w:val="1"/>
        <w:widowControl w:val="0"/>
        <w:numPr>
          <w:ilvl w:val="0"/>
          <w:numId w:val="1"/>
        </w:numPr>
        <w:spacing w:before="0" w:beforeAutospacing="0" w:after="0" w:afterAutospacing="0" w:line="300" w:lineRule="auto"/>
        <w:rPr>
          <w:rFonts w:ascii="微软雅黑" w:eastAsia="微软雅黑" w:hAnsi="微软雅黑"/>
          <w:sz w:val="52"/>
          <w:szCs w:val="52"/>
        </w:rPr>
      </w:pPr>
      <w:bookmarkStart w:id="10" w:name="_Toc498930517"/>
      <w:bookmarkStart w:id="11" w:name="_Toc138996410"/>
      <w:bookmarkStart w:id="12" w:name="_Toc23693634"/>
      <w:r w:rsidRPr="00CF04D1">
        <w:rPr>
          <w:rFonts w:ascii="微软雅黑" w:eastAsia="微软雅黑" w:hAnsi="微软雅黑" w:hint="eastAsia"/>
          <w:sz w:val="52"/>
          <w:szCs w:val="52"/>
        </w:rPr>
        <w:t>事件流</w:t>
      </w:r>
      <w:bookmarkEnd w:id="10"/>
      <w:bookmarkEnd w:id="11"/>
      <w:bookmarkEnd w:id="12"/>
    </w:p>
    <w:p w14:paraId="464496EA" w14:textId="68631C2D" w:rsidR="00313913" w:rsidRPr="00CF04D1" w:rsidRDefault="00313913" w:rsidP="00CF04D1">
      <w:pPr>
        <w:spacing w:line="300" w:lineRule="auto"/>
        <w:ind w:firstLine="420"/>
        <w:rPr>
          <w:rFonts w:ascii="微软雅黑" w:eastAsia="微软雅黑" w:hAnsi="微软雅黑"/>
          <w:sz w:val="18"/>
          <w:szCs w:val="18"/>
        </w:rPr>
      </w:pPr>
      <w:bookmarkStart w:id="13" w:name="_Toc498930518"/>
      <w:r>
        <w:rPr>
          <w:rFonts w:ascii="微软雅黑" w:eastAsia="微软雅黑" w:hAnsi="微软雅黑" w:hint="eastAsia"/>
          <w:sz w:val="18"/>
          <w:szCs w:val="18"/>
        </w:rPr>
        <w:t>后台系统对应用进行增删查改时，该用例启动</w:t>
      </w:r>
      <w:r w:rsidRPr="00CF04D1">
        <w:rPr>
          <w:rFonts w:ascii="微软雅黑" w:eastAsia="微软雅黑" w:hAnsi="微软雅黑" w:hint="eastAsia"/>
          <w:sz w:val="18"/>
          <w:szCs w:val="18"/>
        </w:rPr>
        <w:t>。</w:t>
      </w:r>
    </w:p>
    <w:p w14:paraId="35B4EEA9" w14:textId="505E5644" w:rsidR="00CF04D1" w:rsidRPr="00CF04D1" w:rsidRDefault="00313913" w:rsidP="00CF04D1">
      <w:pPr>
        <w:pStyle w:val="2"/>
        <w:widowControl w:val="0"/>
        <w:spacing w:before="0" w:beforeAutospacing="0" w:after="0" w:afterAutospacing="0" w:line="300" w:lineRule="auto"/>
        <w:rPr>
          <w:rFonts w:ascii="微软雅黑" w:eastAsia="微软雅黑" w:hAnsi="微软雅黑"/>
          <w:sz w:val="32"/>
          <w:szCs w:val="32"/>
        </w:rPr>
      </w:pPr>
      <w:bookmarkStart w:id="14" w:name="_Toc138996411"/>
      <w:bookmarkStart w:id="15" w:name="_Toc23693635"/>
      <w:r w:rsidRPr="00CF04D1">
        <w:rPr>
          <w:rFonts w:ascii="微软雅黑" w:eastAsia="微软雅黑" w:hAnsi="微软雅黑" w:hint="eastAsia"/>
          <w:sz w:val="32"/>
          <w:szCs w:val="32"/>
        </w:rPr>
        <w:t>2.1基本流</w:t>
      </w:r>
      <w:bookmarkEnd w:id="13"/>
      <w:bookmarkEnd w:id="14"/>
      <w:bookmarkEnd w:id="15"/>
    </w:p>
    <w:p w14:paraId="35B4EEAA" w14:textId="037990E3" w:rsidR="00CF04D1" w:rsidRPr="000B56A0" w:rsidRDefault="005029A0" w:rsidP="000B56A0">
      <w:pPr>
        <w:pStyle w:val="af1"/>
        <w:numPr>
          <w:ilvl w:val="0"/>
          <w:numId w:val="2"/>
        </w:numPr>
        <w:spacing w:line="300" w:lineRule="auto"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0B56A0">
        <w:rPr>
          <w:rFonts w:ascii="微软雅黑" w:eastAsia="微软雅黑" w:hAnsi="微软雅黑" w:hint="eastAsia"/>
          <w:b/>
          <w:sz w:val="18"/>
          <w:szCs w:val="18"/>
        </w:rPr>
        <w:t>生成日志</w:t>
      </w:r>
    </w:p>
    <w:p w14:paraId="35B4EEAB" w14:textId="1E7F79DB" w:rsidR="00CF04D1" w:rsidRPr="001441F3" w:rsidRDefault="000B56A0" w:rsidP="000B56A0">
      <w:pPr>
        <w:spacing w:line="300" w:lineRule="auto"/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在后台系统运行时，系统能够生成日志，方便日后的维护与错误的排查</w:t>
      </w:r>
      <w:r w:rsidR="00CF04D1" w:rsidRPr="001441F3">
        <w:rPr>
          <w:rFonts w:ascii="微软雅黑" w:eastAsia="微软雅黑" w:hAnsi="微软雅黑" w:hint="eastAsia"/>
          <w:sz w:val="18"/>
          <w:szCs w:val="18"/>
        </w:rPr>
        <w:t>。</w:t>
      </w:r>
    </w:p>
    <w:p w14:paraId="35B4EEAC" w14:textId="541A2BDE" w:rsidR="00CF04D1" w:rsidRPr="000B56A0" w:rsidRDefault="00DC1454" w:rsidP="000B56A0">
      <w:pPr>
        <w:pStyle w:val="af1"/>
        <w:numPr>
          <w:ilvl w:val="0"/>
          <w:numId w:val="2"/>
        </w:numPr>
        <w:spacing w:line="300" w:lineRule="auto"/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备份</w:t>
      </w:r>
    </w:p>
    <w:p w14:paraId="492B0A3F" w14:textId="66CEE870" w:rsidR="00043CCA" w:rsidRDefault="00DC1454" w:rsidP="00043CCA">
      <w:pPr>
        <w:spacing w:line="300" w:lineRule="auto"/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后台系统需要定期备份，保证内容的稳定性与容错性</w:t>
      </w:r>
      <w:r w:rsidR="00CF04D1" w:rsidRPr="001441F3">
        <w:rPr>
          <w:rFonts w:ascii="微软雅黑" w:eastAsia="微软雅黑" w:hAnsi="微软雅黑" w:hint="eastAsia"/>
          <w:sz w:val="18"/>
          <w:szCs w:val="18"/>
        </w:rPr>
        <w:t>。</w:t>
      </w:r>
    </w:p>
    <w:p w14:paraId="2AB7F026" w14:textId="03900243" w:rsidR="00043CCA" w:rsidRDefault="00E73CD1" w:rsidP="00043CCA">
      <w:pPr>
        <w:pStyle w:val="af1"/>
        <w:numPr>
          <w:ilvl w:val="0"/>
          <w:numId w:val="2"/>
        </w:numPr>
        <w:spacing w:line="300" w:lineRule="auto"/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恢复</w:t>
      </w:r>
    </w:p>
    <w:p w14:paraId="46B36550" w14:textId="1BBE9330" w:rsidR="00FD01D9" w:rsidRPr="00FD01D9" w:rsidRDefault="00FD01D9" w:rsidP="00FD01D9">
      <w:pPr>
        <w:spacing w:line="300" w:lineRule="auto"/>
        <w:ind w:left="420"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当服务器遇到灾难时</w:t>
      </w:r>
      <w:r w:rsidR="003134DE">
        <w:rPr>
          <w:rFonts w:ascii="微软雅黑" w:eastAsia="微软雅黑" w:hAnsi="微软雅黑" w:hint="eastAsia"/>
          <w:sz w:val="18"/>
          <w:szCs w:val="18"/>
        </w:rPr>
        <w:t>，系统能够从备份中恢复数据，保证内容的容灾性。</w:t>
      </w:r>
    </w:p>
    <w:p w14:paraId="35B4EEAE" w14:textId="5E94B3A1" w:rsidR="00CF04D1" w:rsidRPr="000B56A0" w:rsidRDefault="00845B98" w:rsidP="000B56A0">
      <w:pPr>
        <w:pStyle w:val="af1"/>
        <w:numPr>
          <w:ilvl w:val="0"/>
          <w:numId w:val="2"/>
        </w:numPr>
        <w:spacing w:line="300" w:lineRule="auto"/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素材管理</w:t>
      </w:r>
    </w:p>
    <w:p w14:paraId="35B4EEAF" w14:textId="38AB7B46" w:rsidR="00CF04D1" w:rsidRPr="001441F3" w:rsidRDefault="00E76D46" w:rsidP="00E76D46">
      <w:pPr>
        <w:spacing w:line="300" w:lineRule="auto"/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后台系统</w:t>
      </w:r>
      <w:r w:rsidR="00C92973">
        <w:rPr>
          <w:rFonts w:ascii="微软雅黑" w:eastAsia="微软雅黑" w:hAnsi="微软雅黑" w:hint="eastAsia"/>
          <w:sz w:val="18"/>
          <w:szCs w:val="18"/>
        </w:rPr>
        <w:t>必须</w:t>
      </w:r>
      <w:r>
        <w:rPr>
          <w:rFonts w:ascii="微软雅黑" w:eastAsia="微软雅黑" w:hAnsi="微软雅黑" w:hint="eastAsia"/>
          <w:sz w:val="18"/>
          <w:szCs w:val="18"/>
        </w:rPr>
        <w:t>能够对整个系统的素材进行增删改的操作</w:t>
      </w:r>
      <w:r w:rsidR="00CF04D1" w:rsidRPr="001441F3">
        <w:rPr>
          <w:rFonts w:ascii="微软雅黑" w:eastAsia="微软雅黑" w:hAnsi="微软雅黑" w:hint="eastAsia"/>
          <w:sz w:val="18"/>
          <w:szCs w:val="18"/>
        </w:rPr>
        <w:t>。</w:t>
      </w:r>
    </w:p>
    <w:p w14:paraId="35B4EEB0" w14:textId="1CDEF84B" w:rsidR="00CF04D1" w:rsidRDefault="00600668" w:rsidP="000B56A0">
      <w:pPr>
        <w:pStyle w:val="af1"/>
        <w:numPr>
          <w:ilvl w:val="0"/>
          <w:numId w:val="2"/>
        </w:numPr>
        <w:spacing w:line="300" w:lineRule="auto"/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功能管理</w:t>
      </w:r>
    </w:p>
    <w:p w14:paraId="30E80919" w14:textId="24E2AEAB" w:rsidR="00C92973" w:rsidRDefault="00C92973" w:rsidP="00C92973">
      <w:pPr>
        <w:spacing w:line="300" w:lineRule="auto"/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后台系统必须能够</w:t>
      </w:r>
      <w:r w:rsidR="00B60C53">
        <w:rPr>
          <w:rFonts w:ascii="微软雅黑" w:eastAsia="微软雅黑" w:hAnsi="微软雅黑" w:hint="eastAsia"/>
          <w:sz w:val="18"/>
          <w:szCs w:val="18"/>
        </w:rPr>
        <w:t>对整个系统的功能进行增删改的操作。</w:t>
      </w:r>
    </w:p>
    <w:p w14:paraId="2753AE04" w14:textId="2C714824" w:rsidR="009C334C" w:rsidRDefault="009C334C" w:rsidP="009C334C">
      <w:pPr>
        <w:pStyle w:val="af1"/>
        <w:numPr>
          <w:ilvl w:val="0"/>
          <w:numId w:val="2"/>
        </w:numPr>
        <w:spacing w:line="300" w:lineRule="auto"/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参数管理</w:t>
      </w:r>
    </w:p>
    <w:p w14:paraId="10E944E7" w14:textId="26DEB7FC" w:rsidR="00585D7C" w:rsidRPr="00585D7C" w:rsidRDefault="00585D7C" w:rsidP="00585D7C">
      <w:pPr>
        <w:spacing w:line="300" w:lineRule="auto"/>
        <w:ind w:left="420"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对应功能管理。当新增、修改、删除某个（些）功能时，后台系统需要同步调整对应参数，保证整体正常运作。</w:t>
      </w:r>
    </w:p>
    <w:p w14:paraId="35B4EEB1" w14:textId="77777777" w:rsidR="00CF04D1" w:rsidRPr="001441F3" w:rsidRDefault="00CF04D1" w:rsidP="00CF04D1">
      <w:pPr>
        <w:pStyle w:val="2"/>
        <w:widowControl w:val="0"/>
        <w:spacing w:before="0" w:beforeAutospacing="0" w:after="0" w:afterAutospacing="0" w:line="300" w:lineRule="auto"/>
        <w:rPr>
          <w:rFonts w:ascii="微软雅黑" w:eastAsia="微软雅黑" w:hAnsi="微软雅黑"/>
          <w:sz w:val="32"/>
          <w:szCs w:val="32"/>
        </w:rPr>
      </w:pPr>
      <w:bookmarkStart w:id="16" w:name="_Toc498930519"/>
      <w:bookmarkStart w:id="17" w:name="_Toc138996412"/>
      <w:bookmarkStart w:id="18" w:name="_Toc23693636"/>
      <w:r w:rsidRPr="001441F3">
        <w:rPr>
          <w:rFonts w:ascii="微软雅黑" w:eastAsia="微软雅黑" w:hAnsi="微软雅黑" w:hint="eastAsia"/>
          <w:sz w:val="32"/>
          <w:szCs w:val="32"/>
        </w:rPr>
        <w:t>2.2备选流</w:t>
      </w:r>
      <w:bookmarkEnd w:id="16"/>
      <w:bookmarkEnd w:id="17"/>
      <w:bookmarkEnd w:id="18"/>
    </w:p>
    <w:p w14:paraId="6566F4BA" w14:textId="77777777" w:rsidR="000709F7" w:rsidRPr="00963851" w:rsidRDefault="000709F7" w:rsidP="00963851">
      <w:pPr>
        <w:pStyle w:val="af1"/>
        <w:numPr>
          <w:ilvl w:val="0"/>
          <w:numId w:val="4"/>
        </w:numPr>
        <w:spacing w:line="300" w:lineRule="auto"/>
        <w:ind w:firstLineChars="0"/>
        <w:rPr>
          <w:rFonts w:ascii="微软雅黑" w:eastAsia="微软雅黑" w:hAnsi="微软雅黑"/>
          <w:b/>
          <w:sz w:val="18"/>
          <w:szCs w:val="18"/>
        </w:rPr>
      </w:pPr>
      <w:bookmarkStart w:id="19" w:name="_Toc498930520"/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>系统出错</w:t>
      </w:r>
    </w:p>
    <w:p w14:paraId="39C766ED" w14:textId="5008D2C6" w:rsidR="000709F7" w:rsidRPr="002A1ED4" w:rsidRDefault="002055AE" w:rsidP="000709F7">
      <w:pPr>
        <w:spacing w:line="300" w:lineRule="auto"/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在基本流的步骤1中，若系统出现错误，则需要在日志中说明错误情况并进行定位，</w:t>
      </w:r>
      <w:r w:rsidR="000E36D8">
        <w:rPr>
          <w:rFonts w:ascii="微软雅黑" w:eastAsia="微软雅黑" w:hAnsi="微软雅黑" w:hint="eastAsia"/>
          <w:sz w:val="18"/>
          <w:szCs w:val="18"/>
        </w:rPr>
        <w:t>以备日后排查与维修</w:t>
      </w:r>
      <w:r w:rsidR="000709F7" w:rsidRPr="002A1ED4">
        <w:rPr>
          <w:rFonts w:ascii="微软雅黑" w:eastAsia="微软雅黑" w:hAnsi="微软雅黑" w:hint="eastAsia"/>
          <w:sz w:val="18"/>
          <w:szCs w:val="18"/>
        </w:rPr>
        <w:t>。</w:t>
      </w:r>
    </w:p>
    <w:p w14:paraId="31C46665" w14:textId="199FA321" w:rsidR="000709F7" w:rsidRPr="002A1ED4" w:rsidRDefault="00F02386" w:rsidP="006E11B8">
      <w:pPr>
        <w:pStyle w:val="af1"/>
        <w:numPr>
          <w:ilvl w:val="0"/>
          <w:numId w:val="4"/>
        </w:numPr>
        <w:spacing w:line="300" w:lineRule="auto"/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服务器受灾</w:t>
      </w:r>
    </w:p>
    <w:p w14:paraId="5698F16E" w14:textId="7E09696B" w:rsidR="000709F7" w:rsidRPr="002A1ED4" w:rsidRDefault="00043CCA" w:rsidP="006E11B8">
      <w:pPr>
        <w:spacing w:line="300" w:lineRule="auto"/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在基本流的步骤</w:t>
      </w:r>
      <w:r w:rsidR="00E76899"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 w:rsidR="00E76899">
        <w:rPr>
          <w:rFonts w:ascii="微软雅黑" w:eastAsia="微软雅黑" w:hAnsi="微软雅黑" w:hint="eastAsia"/>
          <w:sz w:val="18"/>
          <w:szCs w:val="18"/>
        </w:rPr>
        <w:t>，若系统遭遇天灾、人或等不可抗力因素的影响时，需要立即切换至备用服务器上，同时完成数据的恢复</w:t>
      </w:r>
      <w:r w:rsidR="004625F1">
        <w:rPr>
          <w:rFonts w:ascii="微软雅黑" w:eastAsia="微软雅黑" w:hAnsi="微软雅黑" w:hint="eastAsia"/>
          <w:sz w:val="18"/>
          <w:szCs w:val="18"/>
        </w:rPr>
        <w:t>与网络的重定向工作。</w:t>
      </w:r>
    </w:p>
    <w:p w14:paraId="549FBC54" w14:textId="77777777" w:rsidR="000709F7" w:rsidRPr="00CF04D1" w:rsidRDefault="000709F7" w:rsidP="00DD75A3">
      <w:pPr>
        <w:pStyle w:val="1"/>
        <w:widowControl w:val="0"/>
        <w:numPr>
          <w:ilvl w:val="0"/>
          <w:numId w:val="1"/>
        </w:numPr>
        <w:spacing w:before="0" w:beforeAutospacing="0" w:after="0" w:afterAutospacing="0" w:line="300" w:lineRule="auto"/>
        <w:rPr>
          <w:rFonts w:ascii="微软雅黑" w:eastAsia="微软雅黑" w:hAnsi="微软雅黑"/>
          <w:sz w:val="52"/>
          <w:szCs w:val="52"/>
        </w:rPr>
      </w:pPr>
      <w:bookmarkStart w:id="20" w:name="_Toc81353311"/>
      <w:bookmarkStart w:id="21" w:name="_Toc81354486"/>
      <w:bookmarkStart w:id="22" w:name="_Toc107918010"/>
      <w:bookmarkStart w:id="23" w:name="_Toc138996413"/>
      <w:bookmarkStart w:id="24" w:name="_Toc23693637"/>
      <w:r w:rsidRPr="00CF04D1">
        <w:rPr>
          <w:rFonts w:ascii="微软雅黑" w:eastAsia="微软雅黑" w:hAnsi="微软雅黑" w:hint="eastAsia"/>
          <w:sz w:val="52"/>
          <w:szCs w:val="52"/>
        </w:rPr>
        <w:t>用例场景</w:t>
      </w:r>
      <w:bookmarkEnd w:id="20"/>
      <w:bookmarkEnd w:id="21"/>
      <w:bookmarkEnd w:id="22"/>
      <w:bookmarkEnd w:id="23"/>
      <w:bookmarkEnd w:id="24"/>
    </w:p>
    <w:p w14:paraId="0F08CB1E" w14:textId="77777777" w:rsidR="000709F7" w:rsidRPr="002A1ED4" w:rsidRDefault="000709F7" w:rsidP="00CF04D1">
      <w:pPr>
        <w:pStyle w:val="2"/>
        <w:widowControl w:val="0"/>
        <w:spacing w:before="0" w:beforeAutospacing="0" w:after="0" w:afterAutospacing="0" w:line="300" w:lineRule="auto"/>
        <w:rPr>
          <w:rFonts w:ascii="微软雅黑" w:eastAsia="微软雅黑" w:hAnsi="微软雅黑"/>
          <w:sz w:val="32"/>
          <w:szCs w:val="32"/>
        </w:rPr>
      </w:pPr>
      <w:bookmarkStart w:id="25" w:name="_Toc81353312"/>
      <w:bookmarkStart w:id="26" w:name="_Toc81354487"/>
      <w:bookmarkStart w:id="27" w:name="_Toc107918011"/>
      <w:bookmarkStart w:id="28" w:name="_Toc138996414"/>
      <w:bookmarkStart w:id="29" w:name="_Toc23693638"/>
      <w:r w:rsidRPr="002A1ED4">
        <w:rPr>
          <w:rFonts w:ascii="微软雅黑" w:eastAsia="微软雅黑" w:hAnsi="微软雅黑" w:hint="eastAsia"/>
          <w:sz w:val="32"/>
          <w:szCs w:val="32"/>
        </w:rPr>
        <w:t>3.1成功场景</w:t>
      </w:r>
      <w:bookmarkEnd w:id="25"/>
      <w:bookmarkEnd w:id="26"/>
      <w:bookmarkEnd w:id="27"/>
      <w:bookmarkEnd w:id="28"/>
      <w:bookmarkEnd w:id="29"/>
    </w:p>
    <w:p w14:paraId="5F650740" w14:textId="48AF6587" w:rsidR="000709F7" w:rsidRPr="00897BD3" w:rsidRDefault="00F971BB" w:rsidP="00897BD3">
      <w:pPr>
        <w:spacing w:line="300" w:lineRule="auto"/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成功生成日志</w:t>
      </w:r>
      <w:r w:rsidR="000709F7" w:rsidRPr="00897BD3">
        <w:rPr>
          <w:rFonts w:ascii="微软雅黑" w:eastAsia="微软雅黑" w:hAnsi="微软雅黑" w:hint="eastAsia"/>
          <w:sz w:val="18"/>
          <w:szCs w:val="18"/>
        </w:rPr>
        <w:t>：基本流</w:t>
      </w:r>
      <w:r w:rsidR="00760EA5">
        <w:rPr>
          <w:rFonts w:ascii="微软雅黑" w:eastAsia="微软雅黑" w:hAnsi="微软雅黑" w:hint="eastAsia"/>
          <w:sz w:val="18"/>
          <w:szCs w:val="18"/>
        </w:rPr>
        <w:t>，</w:t>
      </w:r>
      <w:r w:rsidR="0080509F">
        <w:rPr>
          <w:rFonts w:ascii="微软雅黑" w:eastAsia="微软雅黑" w:hAnsi="微软雅黑" w:hint="eastAsia"/>
          <w:sz w:val="18"/>
          <w:szCs w:val="18"/>
        </w:rPr>
        <w:t>生成日志</w:t>
      </w:r>
      <w:r w:rsidR="00D10476">
        <w:rPr>
          <w:rFonts w:ascii="微软雅黑" w:eastAsia="微软雅黑" w:hAnsi="微软雅黑" w:hint="eastAsia"/>
          <w:sz w:val="18"/>
          <w:szCs w:val="18"/>
        </w:rPr>
        <w:t>。</w:t>
      </w:r>
    </w:p>
    <w:p w14:paraId="41D41BC9" w14:textId="1DAC2759" w:rsidR="000709F7" w:rsidRDefault="00ED4852" w:rsidP="00897BD3">
      <w:pPr>
        <w:spacing w:line="300" w:lineRule="auto"/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成功备份</w:t>
      </w:r>
      <w:r w:rsidR="000709F7" w:rsidRPr="00897BD3">
        <w:rPr>
          <w:rFonts w:ascii="微软雅黑" w:eastAsia="微软雅黑" w:hAnsi="微软雅黑" w:hint="eastAsia"/>
          <w:sz w:val="18"/>
          <w:szCs w:val="18"/>
        </w:rPr>
        <w:t>：</w:t>
      </w:r>
      <w:r w:rsidR="00D10476">
        <w:rPr>
          <w:rFonts w:ascii="微软雅黑" w:eastAsia="微软雅黑" w:hAnsi="微软雅黑" w:hint="eastAsia"/>
          <w:sz w:val="18"/>
          <w:szCs w:val="18"/>
        </w:rPr>
        <w:t>基本流</w:t>
      </w:r>
      <w:r w:rsidR="00FC5065">
        <w:rPr>
          <w:rFonts w:ascii="微软雅黑" w:eastAsia="微软雅黑" w:hAnsi="微软雅黑" w:hint="eastAsia"/>
          <w:sz w:val="18"/>
          <w:szCs w:val="18"/>
        </w:rPr>
        <w:t>，备份</w:t>
      </w:r>
    </w:p>
    <w:p w14:paraId="69582236" w14:textId="31CFD9D5" w:rsidR="00DB3297" w:rsidRDefault="00DB3297" w:rsidP="00897BD3">
      <w:pPr>
        <w:spacing w:line="300" w:lineRule="auto"/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成功恢复：基本流</w:t>
      </w:r>
      <w:r w:rsidR="00363541">
        <w:rPr>
          <w:rFonts w:ascii="微软雅黑" w:eastAsia="微软雅黑" w:hAnsi="微软雅黑" w:hint="eastAsia"/>
          <w:sz w:val="18"/>
          <w:szCs w:val="18"/>
        </w:rPr>
        <w:t>，恢复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50F91431" w14:textId="7086D5C4" w:rsidR="00DB3297" w:rsidRDefault="00DB3297" w:rsidP="00897BD3">
      <w:pPr>
        <w:spacing w:line="300" w:lineRule="auto"/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成功增加素材：基本流</w:t>
      </w:r>
      <w:r w:rsidR="004214E5">
        <w:rPr>
          <w:rFonts w:ascii="微软雅黑" w:eastAsia="微软雅黑" w:hAnsi="微软雅黑" w:hint="eastAsia"/>
          <w:sz w:val="18"/>
          <w:szCs w:val="18"/>
        </w:rPr>
        <w:t>，素材管理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20567E53" w14:textId="4F08A5C9" w:rsidR="00DB3297" w:rsidRDefault="00DB3297" w:rsidP="00897BD3">
      <w:pPr>
        <w:spacing w:line="300" w:lineRule="auto"/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成功修改素材：基本流</w:t>
      </w:r>
      <w:r w:rsidR="00925051">
        <w:rPr>
          <w:rFonts w:ascii="微软雅黑" w:eastAsia="微软雅黑" w:hAnsi="微软雅黑" w:hint="eastAsia"/>
          <w:sz w:val="18"/>
          <w:szCs w:val="18"/>
        </w:rPr>
        <w:t>，素材管理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6DAF2715" w14:textId="5808908F" w:rsidR="00DB3297" w:rsidRDefault="00DB3297" w:rsidP="00897BD3">
      <w:pPr>
        <w:spacing w:line="300" w:lineRule="auto"/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成功删除素材：基本流</w:t>
      </w:r>
      <w:r w:rsidR="007330C3">
        <w:rPr>
          <w:rFonts w:ascii="微软雅黑" w:eastAsia="微软雅黑" w:hAnsi="微软雅黑" w:hint="eastAsia"/>
          <w:sz w:val="18"/>
          <w:szCs w:val="18"/>
        </w:rPr>
        <w:t>，素材管理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7E8E8F87" w14:textId="7D20E244" w:rsidR="00DB3297" w:rsidRDefault="00DB3297" w:rsidP="00897BD3">
      <w:pPr>
        <w:spacing w:line="300" w:lineRule="auto"/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成功增加功能：基本流</w:t>
      </w:r>
      <w:r w:rsidR="00372A80">
        <w:rPr>
          <w:rFonts w:ascii="微软雅黑" w:eastAsia="微软雅黑" w:hAnsi="微软雅黑" w:hint="eastAsia"/>
          <w:sz w:val="18"/>
          <w:szCs w:val="18"/>
        </w:rPr>
        <w:t>，功能管理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09279CE2" w14:textId="721E1FA8" w:rsidR="00DB3297" w:rsidRDefault="00DB3297" w:rsidP="00DB3297">
      <w:pPr>
        <w:spacing w:line="300" w:lineRule="auto"/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成功修改功能：基本流</w:t>
      </w:r>
      <w:r w:rsidR="00324D66">
        <w:rPr>
          <w:rFonts w:ascii="微软雅黑" w:eastAsia="微软雅黑" w:hAnsi="微软雅黑" w:hint="eastAsia"/>
          <w:sz w:val="18"/>
          <w:szCs w:val="18"/>
        </w:rPr>
        <w:t>，功能管理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3DB3B5FE" w14:textId="179E247E" w:rsidR="00DB3297" w:rsidRDefault="00DB3297" w:rsidP="00DB3297">
      <w:pPr>
        <w:spacing w:line="300" w:lineRule="auto"/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成功删除功能：基本流</w:t>
      </w:r>
      <w:r w:rsidR="002E0DF9">
        <w:rPr>
          <w:rFonts w:ascii="微软雅黑" w:eastAsia="微软雅黑" w:hAnsi="微软雅黑" w:hint="eastAsia"/>
          <w:sz w:val="18"/>
          <w:szCs w:val="18"/>
        </w:rPr>
        <w:t>，功能管理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64118DD7" w14:textId="7F847DD6" w:rsidR="00505DA2" w:rsidRDefault="00505DA2" w:rsidP="00DB3297">
      <w:pPr>
        <w:spacing w:line="300" w:lineRule="auto"/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成功增加参数：基本流</w:t>
      </w:r>
      <w:r w:rsidR="007905B7">
        <w:rPr>
          <w:rFonts w:ascii="微软雅黑" w:eastAsia="微软雅黑" w:hAnsi="微软雅黑" w:hint="eastAsia"/>
          <w:sz w:val="18"/>
          <w:szCs w:val="18"/>
        </w:rPr>
        <w:t>，参数管理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180777E9" w14:textId="12D80427" w:rsidR="00505DA2" w:rsidRDefault="00505DA2" w:rsidP="00DB3297">
      <w:pPr>
        <w:spacing w:line="300" w:lineRule="auto"/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成功修改参数：基本流</w:t>
      </w:r>
      <w:r w:rsidR="00CE1965">
        <w:rPr>
          <w:rFonts w:ascii="微软雅黑" w:eastAsia="微软雅黑" w:hAnsi="微软雅黑" w:hint="eastAsia"/>
          <w:sz w:val="18"/>
          <w:szCs w:val="18"/>
        </w:rPr>
        <w:t>，参数管理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7B225A0E" w14:textId="1120CA12" w:rsidR="00505DA2" w:rsidRPr="00897BD3" w:rsidRDefault="00505DA2" w:rsidP="00DB3297">
      <w:pPr>
        <w:spacing w:line="300" w:lineRule="auto"/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成功删除参数：基本流</w:t>
      </w:r>
      <w:r w:rsidR="00ED7AA1">
        <w:rPr>
          <w:rFonts w:ascii="微软雅黑" w:eastAsia="微软雅黑" w:hAnsi="微软雅黑" w:hint="eastAsia"/>
          <w:sz w:val="18"/>
          <w:szCs w:val="18"/>
        </w:rPr>
        <w:t>，参数管理</w:t>
      </w:r>
      <w:r w:rsidR="00516093">
        <w:rPr>
          <w:rFonts w:ascii="微软雅黑" w:eastAsia="微软雅黑" w:hAnsi="微软雅黑" w:hint="eastAsia"/>
          <w:sz w:val="18"/>
          <w:szCs w:val="18"/>
        </w:rPr>
        <w:t>。</w:t>
      </w:r>
    </w:p>
    <w:p w14:paraId="013AB954" w14:textId="77777777" w:rsidR="000709F7" w:rsidRPr="002A1ED4" w:rsidRDefault="000709F7" w:rsidP="00CF04D1">
      <w:pPr>
        <w:pStyle w:val="2"/>
        <w:widowControl w:val="0"/>
        <w:spacing w:before="0" w:beforeAutospacing="0" w:after="0" w:afterAutospacing="0" w:line="300" w:lineRule="auto"/>
        <w:rPr>
          <w:rFonts w:ascii="微软雅黑" w:eastAsia="微软雅黑" w:hAnsi="微软雅黑"/>
          <w:sz w:val="32"/>
          <w:szCs w:val="32"/>
        </w:rPr>
      </w:pPr>
      <w:bookmarkStart w:id="30" w:name="_Toc81353313"/>
      <w:bookmarkStart w:id="31" w:name="_Toc81354488"/>
      <w:bookmarkStart w:id="32" w:name="_Toc107918012"/>
      <w:bookmarkStart w:id="33" w:name="_Toc138996415"/>
      <w:bookmarkStart w:id="34" w:name="_Toc23693639"/>
      <w:r w:rsidRPr="002A1ED4">
        <w:rPr>
          <w:rFonts w:ascii="微软雅黑" w:eastAsia="微软雅黑" w:hAnsi="微软雅黑" w:hint="eastAsia"/>
          <w:sz w:val="32"/>
          <w:szCs w:val="32"/>
        </w:rPr>
        <w:t>3.2失败场景</w:t>
      </w:r>
      <w:bookmarkEnd w:id="30"/>
      <w:bookmarkEnd w:id="31"/>
      <w:bookmarkEnd w:id="32"/>
      <w:bookmarkEnd w:id="33"/>
      <w:bookmarkEnd w:id="34"/>
    </w:p>
    <w:p w14:paraId="44E46DAF" w14:textId="7FE6CBD6" w:rsidR="000709F7" w:rsidRPr="00897BD3" w:rsidRDefault="007D4F4C" w:rsidP="00897BD3">
      <w:pPr>
        <w:spacing w:line="300" w:lineRule="auto"/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系统出错</w:t>
      </w:r>
      <w:r w:rsidR="000709F7" w:rsidRPr="00897BD3">
        <w:rPr>
          <w:rFonts w:ascii="微软雅黑" w:eastAsia="微软雅黑" w:hAnsi="微软雅黑" w:hint="eastAsia"/>
          <w:sz w:val="18"/>
          <w:szCs w:val="18"/>
        </w:rPr>
        <w:t>：备选流，</w:t>
      </w:r>
      <w:r w:rsidR="00577BF7">
        <w:rPr>
          <w:rFonts w:ascii="微软雅黑" w:eastAsia="微软雅黑" w:hAnsi="微软雅黑" w:hint="eastAsia"/>
          <w:sz w:val="18"/>
          <w:szCs w:val="18"/>
        </w:rPr>
        <w:t>系统出错</w:t>
      </w:r>
      <w:r w:rsidR="000709F7" w:rsidRPr="00897BD3">
        <w:rPr>
          <w:rFonts w:ascii="微软雅黑" w:eastAsia="微软雅黑" w:hAnsi="微软雅黑" w:hint="eastAsia"/>
          <w:sz w:val="18"/>
          <w:szCs w:val="18"/>
        </w:rPr>
        <w:t>。</w:t>
      </w:r>
    </w:p>
    <w:p w14:paraId="0A50A5D3" w14:textId="015839E9" w:rsidR="000709F7" w:rsidRPr="00897BD3" w:rsidRDefault="0020440F" w:rsidP="00897BD3">
      <w:pPr>
        <w:spacing w:line="300" w:lineRule="auto"/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服务器受灾</w:t>
      </w:r>
      <w:r w:rsidR="000709F7" w:rsidRPr="00897BD3">
        <w:rPr>
          <w:rFonts w:ascii="微软雅黑" w:eastAsia="微软雅黑" w:hAnsi="微软雅黑" w:hint="eastAsia"/>
          <w:sz w:val="18"/>
          <w:szCs w:val="18"/>
        </w:rPr>
        <w:t>：备选流，</w:t>
      </w:r>
      <w:r w:rsidR="00531A61">
        <w:rPr>
          <w:rFonts w:ascii="微软雅黑" w:eastAsia="微软雅黑" w:hAnsi="微软雅黑" w:hint="eastAsia"/>
          <w:sz w:val="18"/>
          <w:szCs w:val="18"/>
        </w:rPr>
        <w:t>服务器受灾</w:t>
      </w:r>
      <w:r w:rsidR="000709F7" w:rsidRPr="00897BD3">
        <w:rPr>
          <w:rFonts w:ascii="微软雅黑" w:eastAsia="微软雅黑" w:hAnsi="微软雅黑" w:hint="eastAsia"/>
          <w:sz w:val="18"/>
          <w:szCs w:val="18"/>
        </w:rPr>
        <w:t>。</w:t>
      </w:r>
    </w:p>
    <w:p w14:paraId="35B4EEBF" w14:textId="52F64706" w:rsidR="00CF04D1" w:rsidRPr="00CF04D1" w:rsidRDefault="000709F7" w:rsidP="00DD75A3">
      <w:pPr>
        <w:pStyle w:val="1"/>
        <w:widowControl w:val="0"/>
        <w:numPr>
          <w:ilvl w:val="0"/>
          <w:numId w:val="1"/>
        </w:numPr>
        <w:spacing w:before="0" w:beforeAutospacing="0" w:after="0" w:afterAutospacing="0" w:line="300" w:lineRule="auto"/>
        <w:rPr>
          <w:rFonts w:ascii="微软雅黑" w:eastAsia="微软雅黑" w:hAnsi="微软雅黑"/>
          <w:sz w:val="52"/>
          <w:szCs w:val="52"/>
        </w:rPr>
      </w:pPr>
      <w:bookmarkStart w:id="35" w:name="_Toc498930522"/>
      <w:bookmarkStart w:id="36" w:name="_Toc138996416"/>
      <w:bookmarkStart w:id="37" w:name="_Toc23693640"/>
      <w:bookmarkEnd w:id="19"/>
      <w:r w:rsidRPr="00CF04D1">
        <w:rPr>
          <w:rFonts w:ascii="微软雅黑" w:eastAsia="微软雅黑" w:hAnsi="微软雅黑" w:hint="eastAsia"/>
          <w:sz w:val="52"/>
          <w:szCs w:val="52"/>
        </w:rPr>
        <w:t>特殊需求</w:t>
      </w:r>
      <w:bookmarkEnd w:id="35"/>
      <w:bookmarkEnd w:id="36"/>
      <w:bookmarkEnd w:id="37"/>
    </w:p>
    <w:p w14:paraId="35B4EEC0" w14:textId="77777777" w:rsidR="00CF04D1" w:rsidRPr="002A1ED4" w:rsidRDefault="00CF04D1" w:rsidP="002A1ED4">
      <w:pPr>
        <w:pStyle w:val="2"/>
        <w:widowControl w:val="0"/>
        <w:spacing w:before="0" w:beforeAutospacing="0" w:after="0" w:afterAutospacing="0" w:line="300" w:lineRule="auto"/>
        <w:rPr>
          <w:rFonts w:ascii="微软雅黑" w:eastAsia="微软雅黑" w:hAnsi="微软雅黑"/>
          <w:sz w:val="32"/>
          <w:szCs w:val="32"/>
        </w:rPr>
      </w:pPr>
      <w:bookmarkStart w:id="38" w:name="_Toc138996417"/>
      <w:bookmarkStart w:id="39" w:name="_Toc23693641"/>
      <w:r w:rsidRPr="002A1ED4">
        <w:rPr>
          <w:rFonts w:ascii="微软雅黑" w:eastAsia="微软雅黑" w:hAnsi="微软雅黑" w:hint="eastAsia"/>
          <w:sz w:val="32"/>
          <w:szCs w:val="32"/>
        </w:rPr>
        <w:t>4.1总体要求</w:t>
      </w:r>
      <w:bookmarkEnd w:id="38"/>
      <w:bookmarkEnd w:id="39"/>
    </w:p>
    <w:p w14:paraId="35B4EEC1" w14:textId="77777777" w:rsidR="00CF04D1" w:rsidRPr="00897BD3" w:rsidRDefault="00CF04D1" w:rsidP="00897BD3">
      <w:pPr>
        <w:spacing w:line="300" w:lineRule="auto"/>
        <w:ind w:firstLine="420"/>
        <w:rPr>
          <w:rFonts w:ascii="微软雅黑" w:eastAsia="微软雅黑" w:hAnsi="微软雅黑"/>
          <w:sz w:val="18"/>
          <w:szCs w:val="18"/>
        </w:rPr>
      </w:pPr>
      <w:r w:rsidRPr="00897BD3">
        <w:rPr>
          <w:rFonts w:ascii="微软雅黑" w:eastAsia="微软雅黑" w:hAnsi="微软雅黑" w:hint="eastAsia"/>
          <w:sz w:val="18"/>
          <w:szCs w:val="18"/>
        </w:rPr>
        <w:t>系统的可用性、可靠性、可扩展性、可部署性、性能指标要求等以及开发约束规范遵循《需求规约》、《系统远景》、《UI设计规范》、《总体约束规范》。</w:t>
      </w:r>
    </w:p>
    <w:p w14:paraId="35B4EEC2" w14:textId="77777777" w:rsidR="00CF04D1" w:rsidRPr="002A1ED4" w:rsidRDefault="00CF04D1" w:rsidP="002A1ED4">
      <w:pPr>
        <w:pStyle w:val="2"/>
        <w:widowControl w:val="0"/>
        <w:spacing w:before="0" w:beforeAutospacing="0" w:after="0" w:afterAutospacing="0" w:line="300" w:lineRule="auto"/>
        <w:rPr>
          <w:rFonts w:ascii="微软雅黑" w:eastAsia="微软雅黑" w:hAnsi="微软雅黑"/>
          <w:sz w:val="32"/>
          <w:szCs w:val="32"/>
        </w:rPr>
      </w:pPr>
      <w:bookmarkStart w:id="40" w:name="_Toc138996418"/>
      <w:bookmarkStart w:id="41" w:name="_Toc23693642"/>
      <w:r w:rsidRPr="002A1ED4">
        <w:rPr>
          <w:rFonts w:ascii="微软雅黑" w:eastAsia="微软雅黑" w:hAnsi="微软雅黑" w:hint="eastAsia"/>
          <w:sz w:val="32"/>
          <w:szCs w:val="32"/>
        </w:rPr>
        <w:t>4.2用例要求</w:t>
      </w:r>
      <w:bookmarkEnd w:id="40"/>
      <w:bookmarkEnd w:id="41"/>
    </w:p>
    <w:p w14:paraId="35B4EEC3" w14:textId="1008F5E7" w:rsidR="00CF04D1" w:rsidRPr="004867A8" w:rsidRDefault="004867A8" w:rsidP="004867A8">
      <w:pPr>
        <w:pStyle w:val="af1"/>
        <w:numPr>
          <w:ilvl w:val="0"/>
          <w:numId w:val="5"/>
        </w:numPr>
        <w:spacing w:line="30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有极高的稳定性。</w:t>
      </w:r>
    </w:p>
    <w:p w14:paraId="35B4EEC4" w14:textId="35E81078" w:rsidR="00CF04D1" w:rsidRPr="00897BD3" w:rsidRDefault="00D27ED3" w:rsidP="00D27ED3">
      <w:pPr>
        <w:pStyle w:val="af1"/>
        <w:numPr>
          <w:ilvl w:val="0"/>
          <w:numId w:val="5"/>
        </w:numPr>
        <w:spacing w:line="30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采用分布式服务器</w:t>
      </w:r>
      <w:r w:rsidR="00CF04D1" w:rsidRPr="00897BD3">
        <w:rPr>
          <w:rFonts w:ascii="微软雅黑" w:eastAsia="微软雅黑" w:hAnsi="微软雅黑" w:hint="eastAsia"/>
          <w:sz w:val="18"/>
          <w:szCs w:val="18"/>
        </w:rPr>
        <w:t>。</w:t>
      </w:r>
    </w:p>
    <w:p w14:paraId="35B4EEC5" w14:textId="36A94A78" w:rsidR="00CF04D1" w:rsidRPr="00897BD3" w:rsidRDefault="00A90E4A" w:rsidP="00D27ED3">
      <w:pPr>
        <w:pStyle w:val="af1"/>
        <w:numPr>
          <w:ilvl w:val="0"/>
          <w:numId w:val="5"/>
        </w:numPr>
        <w:spacing w:line="30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多地备份，日志缓存空间大</w:t>
      </w:r>
      <w:r w:rsidR="00CF04D1" w:rsidRPr="00897BD3">
        <w:rPr>
          <w:rFonts w:ascii="微软雅黑" w:eastAsia="微软雅黑" w:hAnsi="微软雅黑" w:hint="eastAsia"/>
          <w:sz w:val="18"/>
          <w:szCs w:val="18"/>
        </w:rPr>
        <w:t>。</w:t>
      </w:r>
    </w:p>
    <w:p w14:paraId="35B4EECE" w14:textId="0E337B43" w:rsidR="00D73466" w:rsidRPr="00496FD2" w:rsidRDefault="008D17D7" w:rsidP="00496FD2">
      <w:pPr>
        <w:pStyle w:val="af1"/>
        <w:numPr>
          <w:ilvl w:val="0"/>
          <w:numId w:val="5"/>
        </w:numPr>
        <w:spacing w:line="300" w:lineRule="auto"/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出现错误时能够及时响应</w:t>
      </w:r>
      <w:r w:rsidR="00CF04D1" w:rsidRPr="00897BD3">
        <w:rPr>
          <w:rFonts w:ascii="微软雅黑" w:eastAsia="微软雅黑" w:hAnsi="微软雅黑" w:hint="eastAsia"/>
          <w:sz w:val="18"/>
          <w:szCs w:val="18"/>
        </w:rPr>
        <w:t>。</w:t>
      </w:r>
    </w:p>
    <w:sectPr w:rsidR="00D73466" w:rsidRPr="00496FD2" w:rsidSect="00CF0C39">
      <w:headerReference w:type="default" r:id="rId9"/>
      <w:footerReference w:type="even" r:id="rId10"/>
      <w:footerReference w:type="default" r:id="rId11"/>
      <w:pgSz w:w="11906" w:h="16838" w:code="9"/>
      <w:pgMar w:top="1134" w:right="1134" w:bottom="1134" w:left="1134" w:header="851" w:footer="907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4EED3" w14:textId="77777777" w:rsidR="00004D99" w:rsidRDefault="00004D99" w:rsidP="001D42E2">
      <w:pPr>
        <w:pStyle w:val="a6"/>
      </w:pPr>
      <w:r>
        <w:separator/>
      </w:r>
    </w:p>
  </w:endnote>
  <w:endnote w:type="continuationSeparator" w:id="0">
    <w:p w14:paraId="35B4EED4" w14:textId="77777777" w:rsidR="00004D99" w:rsidRDefault="00004D99" w:rsidP="001D42E2">
      <w:pPr>
        <w:pStyle w:val="a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4EED7" w14:textId="77777777" w:rsidR="00540E72" w:rsidRDefault="005D09A3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4EED8" w14:textId="77777777" w:rsidR="004561D0" w:rsidRPr="009708C2" w:rsidRDefault="00D413EF" w:rsidP="00AE710A">
    <w:pPr>
      <w:ind w:rightChars="-584" w:right="-1226"/>
      <w:jc w:val="center"/>
      <w:rPr>
        <w:rFonts w:ascii="宋体" w:hAnsi="宋体"/>
        <w:b/>
      </w:rPr>
    </w:pPr>
    <w:r>
      <w:rPr>
        <w:rFonts w:ascii="宋体" w:hAnsi="宋体"/>
        <w:b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5B4EED9" wp14:editId="35B4EEDA">
              <wp:simplePos x="0" y="0"/>
              <wp:positionH relativeFrom="column">
                <wp:posOffset>0</wp:posOffset>
              </wp:positionH>
              <wp:positionV relativeFrom="paragraph">
                <wp:posOffset>-10795</wp:posOffset>
              </wp:positionV>
              <wp:extent cx="5957570" cy="0"/>
              <wp:effectExtent l="0" t="0" r="0" b="0"/>
              <wp:wrapNone/>
              <wp:docPr id="2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595757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6A9361" id="Line 12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85pt" to="469.1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">
              <o:lock v:ext="edit" shapetype="f"/>
            </v:line>
          </w:pict>
        </mc:Fallback>
      </mc:AlternateContent>
    </w:r>
    <w:r w:rsidR="009708C2" w:rsidRPr="00C90DBE">
      <w:rPr>
        <w:rFonts w:ascii="宋体" w:hAnsi="宋体" w:hint="eastAsia"/>
        <w:b/>
        <w:kern w:val="0"/>
        <w:szCs w:val="21"/>
      </w:rPr>
      <w:t xml:space="preserve">第 </w:t>
    </w:r>
    <w:r w:rsidR="00744B2F" w:rsidRPr="00C90DBE">
      <w:rPr>
        <w:rFonts w:ascii="宋体" w:hAnsi="宋体"/>
        <w:b/>
        <w:kern w:val="0"/>
        <w:szCs w:val="21"/>
      </w:rPr>
      <w:fldChar w:fldCharType="begin"/>
    </w:r>
    <w:r w:rsidR="009708C2" w:rsidRPr="00C90DBE">
      <w:rPr>
        <w:rFonts w:ascii="宋体" w:hAnsi="宋体"/>
        <w:b/>
        <w:kern w:val="0"/>
        <w:szCs w:val="21"/>
      </w:rPr>
      <w:instrText xml:space="preserve"> PAGE </w:instrText>
    </w:r>
    <w:r w:rsidR="00744B2F" w:rsidRPr="00C90DBE">
      <w:rPr>
        <w:rFonts w:ascii="宋体" w:hAnsi="宋体"/>
        <w:b/>
        <w:kern w:val="0"/>
        <w:szCs w:val="21"/>
      </w:rPr>
      <w:fldChar w:fldCharType="separate"/>
    </w:r>
    <w:r w:rsidR="00FD513F">
      <w:rPr>
        <w:rFonts w:ascii="宋体" w:hAnsi="宋体"/>
        <w:b/>
        <w:noProof/>
        <w:kern w:val="0"/>
        <w:szCs w:val="21"/>
      </w:rPr>
      <w:t>2</w:t>
    </w:r>
    <w:r w:rsidR="00744B2F" w:rsidRPr="00C90DBE">
      <w:rPr>
        <w:rFonts w:ascii="宋体" w:hAnsi="宋体"/>
        <w:b/>
        <w:kern w:val="0"/>
        <w:szCs w:val="21"/>
      </w:rPr>
      <w:fldChar w:fldCharType="end"/>
    </w:r>
    <w:r w:rsidR="009708C2" w:rsidRPr="00C90DBE">
      <w:rPr>
        <w:rFonts w:ascii="宋体" w:hAnsi="宋体" w:hint="eastAsia"/>
        <w:b/>
        <w:kern w:val="0"/>
        <w:szCs w:val="21"/>
      </w:rPr>
      <w:t xml:space="preserve"> 页 共 </w:t>
    </w:r>
    <w:r w:rsidR="00744B2F" w:rsidRPr="00C90DBE">
      <w:rPr>
        <w:rFonts w:ascii="宋体" w:hAnsi="宋体"/>
        <w:b/>
        <w:kern w:val="0"/>
        <w:szCs w:val="21"/>
      </w:rPr>
      <w:fldChar w:fldCharType="begin"/>
    </w:r>
    <w:r w:rsidR="009708C2" w:rsidRPr="00C90DBE">
      <w:rPr>
        <w:rFonts w:ascii="宋体" w:hAnsi="宋体"/>
        <w:b/>
        <w:kern w:val="0"/>
        <w:szCs w:val="21"/>
      </w:rPr>
      <w:instrText xml:space="preserve"> NUMPAGES </w:instrText>
    </w:r>
    <w:r w:rsidR="00744B2F" w:rsidRPr="00C90DBE">
      <w:rPr>
        <w:rFonts w:ascii="宋体" w:hAnsi="宋体"/>
        <w:b/>
        <w:kern w:val="0"/>
        <w:szCs w:val="21"/>
      </w:rPr>
      <w:fldChar w:fldCharType="separate"/>
    </w:r>
    <w:r w:rsidR="00FD513F">
      <w:rPr>
        <w:rFonts w:ascii="宋体" w:hAnsi="宋体"/>
        <w:b/>
        <w:noProof/>
        <w:kern w:val="0"/>
        <w:szCs w:val="21"/>
      </w:rPr>
      <w:t>5</w:t>
    </w:r>
    <w:r w:rsidR="00744B2F" w:rsidRPr="00C90DBE">
      <w:rPr>
        <w:rFonts w:ascii="宋体" w:hAnsi="宋体"/>
        <w:b/>
        <w:kern w:val="0"/>
        <w:szCs w:val="21"/>
      </w:rPr>
      <w:fldChar w:fldCharType="end"/>
    </w:r>
    <w:r w:rsidR="009708C2" w:rsidRPr="00C90DBE">
      <w:rPr>
        <w:rFonts w:ascii="宋体" w:hAnsi="宋体" w:hint="eastAsia"/>
        <w:b/>
        <w:kern w:val="0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4EED1" w14:textId="77777777" w:rsidR="00004D99" w:rsidRDefault="00004D99" w:rsidP="001D42E2">
      <w:pPr>
        <w:pStyle w:val="a6"/>
      </w:pPr>
      <w:r>
        <w:separator/>
      </w:r>
    </w:p>
  </w:footnote>
  <w:footnote w:type="continuationSeparator" w:id="0">
    <w:p w14:paraId="35B4EED2" w14:textId="77777777" w:rsidR="00004D99" w:rsidRDefault="00004D99" w:rsidP="001D42E2">
      <w:pPr>
        <w:pStyle w:val="a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4EED5" w14:textId="77777777" w:rsidR="005276D1" w:rsidRDefault="005276D1" w:rsidP="008905E1">
    <w:pPr>
      <w:pStyle w:val="a3"/>
    </w:pPr>
  </w:p>
  <w:p w14:paraId="35B4EED6" w14:textId="77777777" w:rsidR="008905E1" w:rsidRPr="008905E1" w:rsidRDefault="008905E1" w:rsidP="008905E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F15DA"/>
    <w:multiLevelType w:val="hybridMultilevel"/>
    <w:tmpl w:val="4440D1EA"/>
    <w:lvl w:ilvl="0" w:tplc="9EDE2BF8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0715E9"/>
    <w:multiLevelType w:val="hybridMultilevel"/>
    <w:tmpl w:val="A23C5BEE"/>
    <w:lvl w:ilvl="0" w:tplc="D9F88D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D27641"/>
    <w:multiLevelType w:val="hybridMultilevel"/>
    <w:tmpl w:val="C3308DCC"/>
    <w:lvl w:ilvl="0" w:tplc="9EDE2BF8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8F9728D"/>
    <w:multiLevelType w:val="hybridMultilevel"/>
    <w:tmpl w:val="7A36FB70"/>
    <w:lvl w:ilvl="0" w:tplc="7B862C26">
      <w:start w:val="1"/>
      <w:numFmt w:val="decimal"/>
      <w:lvlText w:val="A%1."/>
      <w:lvlJc w:val="left"/>
      <w:pPr>
        <w:ind w:left="840" w:hanging="420"/>
      </w:pPr>
      <w:rPr>
        <w:rFonts w:hint="eastAsia"/>
      </w:rPr>
    </w:lvl>
    <w:lvl w:ilvl="1" w:tplc="A106CFCA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9B7563C"/>
    <w:multiLevelType w:val="hybridMultilevel"/>
    <w:tmpl w:val="040C8C1E"/>
    <w:lvl w:ilvl="0" w:tplc="9EDE2BF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A3"/>
    <w:rsid w:val="000039CB"/>
    <w:rsid w:val="00004D99"/>
    <w:rsid w:val="00005AA4"/>
    <w:rsid w:val="00012E59"/>
    <w:rsid w:val="000313E6"/>
    <w:rsid w:val="00036EC2"/>
    <w:rsid w:val="00043CCA"/>
    <w:rsid w:val="000709F7"/>
    <w:rsid w:val="000839C3"/>
    <w:rsid w:val="000904D8"/>
    <w:rsid w:val="00093696"/>
    <w:rsid w:val="000B04C9"/>
    <w:rsid w:val="000B56A0"/>
    <w:rsid w:val="000C7282"/>
    <w:rsid w:val="000E09A2"/>
    <w:rsid w:val="000E211F"/>
    <w:rsid w:val="000E36D8"/>
    <w:rsid w:val="000F36FF"/>
    <w:rsid w:val="00106965"/>
    <w:rsid w:val="00134284"/>
    <w:rsid w:val="001406E4"/>
    <w:rsid w:val="001441F3"/>
    <w:rsid w:val="00180962"/>
    <w:rsid w:val="001907C4"/>
    <w:rsid w:val="001A04D4"/>
    <w:rsid w:val="001D3171"/>
    <w:rsid w:val="001D42E2"/>
    <w:rsid w:val="001E0F29"/>
    <w:rsid w:val="0020440F"/>
    <w:rsid w:val="00204515"/>
    <w:rsid w:val="002055AE"/>
    <w:rsid w:val="0020678E"/>
    <w:rsid w:val="002075FC"/>
    <w:rsid w:val="00226E79"/>
    <w:rsid w:val="0025331A"/>
    <w:rsid w:val="0028726E"/>
    <w:rsid w:val="002977CC"/>
    <w:rsid w:val="002A0E9A"/>
    <w:rsid w:val="002A1ED4"/>
    <w:rsid w:val="002B1796"/>
    <w:rsid w:val="002B28F4"/>
    <w:rsid w:val="002C2985"/>
    <w:rsid w:val="002D6B6C"/>
    <w:rsid w:val="002E0DF9"/>
    <w:rsid w:val="00305E08"/>
    <w:rsid w:val="00306154"/>
    <w:rsid w:val="003134DE"/>
    <w:rsid w:val="00313913"/>
    <w:rsid w:val="00321602"/>
    <w:rsid w:val="00324D66"/>
    <w:rsid w:val="00346F08"/>
    <w:rsid w:val="003551C9"/>
    <w:rsid w:val="00363168"/>
    <w:rsid w:val="00363541"/>
    <w:rsid w:val="00371CA2"/>
    <w:rsid w:val="00372A80"/>
    <w:rsid w:val="003B164D"/>
    <w:rsid w:val="003C1D6E"/>
    <w:rsid w:val="003C41B5"/>
    <w:rsid w:val="003E0414"/>
    <w:rsid w:val="003E0FF1"/>
    <w:rsid w:val="003E7A7B"/>
    <w:rsid w:val="003F421D"/>
    <w:rsid w:val="004214E5"/>
    <w:rsid w:val="00450371"/>
    <w:rsid w:val="004561D0"/>
    <w:rsid w:val="004625F1"/>
    <w:rsid w:val="00467A81"/>
    <w:rsid w:val="004867A8"/>
    <w:rsid w:val="00490BE6"/>
    <w:rsid w:val="004922CF"/>
    <w:rsid w:val="00496FD2"/>
    <w:rsid w:val="004B101E"/>
    <w:rsid w:val="004B38A5"/>
    <w:rsid w:val="004C01AE"/>
    <w:rsid w:val="004C1530"/>
    <w:rsid w:val="004D1819"/>
    <w:rsid w:val="004D7B31"/>
    <w:rsid w:val="004F0C03"/>
    <w:rsid w:val="005029A0"/>
    <w:rsid w:val="00505DA2"/>
    <w:rsid w:val="00516093"/>
    <w:rsid w:val="0051709A"/>
    <w:rsid w:val="005276D1"/>
    <w:rsid w:val="00531A61"/>
    <w:rsid w:val="005337ED"/>
    <w:rsid w:val="00535A9B"/>
    <w:rsid w:val="00540E72"/>
    <w:rsid w:val="00556595"/>
    <w:rsid w:val="00577BF7"/>
    <w:rsid w:val="00582BD9"/>
    <w:rsid w:val="00585D7C"/>
    <w:rsid w:val="00590EF1"/>
    <w:rsid w:val="005C7A91"/>
    <w:rsid w:val="005D09A3"/>
    <w:rsid w:val="005E4E20"/>
    <w:rsid w:val="00600668"/>
    <w:rsid w:val="0060657E"/>
    <w:rsid w:val="00616FCF"/>
    <w:rsid w:val="006268C8"/>
    <w:rsid w:val="0063277F"/>
    <w:rsid w:val="0063362A"/>
    <w:rsid w:val="0063681C"/>
    <w:rsid w:val="0065154D"/>
    <w:rsid w:val="006569CC"/>
    <w:rsid w:val="00667B1E"/>
    <w:rsid w:val="00672664"/>
    <w:rsid w:val="00694808"/>
    <w:rsid w:val="006B33FC"/>
    <w:rsid w:val="006D0EC3"/>
    <w:rsid w:val="006D536B"/>
    <w:rsid w:val="006E11B8"/>
    <w:rsid w:val="0070456C"/>
    <w:rsid w:val="007325E6"/>
    <w:rsid w:val="007330C3"/>
    <w:rsid w:val="00741CC3"/>
    <w:rsid w:val="00744B2F"/>
    <w:rsid w:val="00753693"/>
    <w:rsid w:val="007536CA"/>
    <w:rsid w:val="00760EA5"/>
    <w:rsid w:val="0076136E"/>
    <w:rsid w:val="007705B1"/>
    <w:rsid w:val="00771B24"/>
    <w:rsid w:val="007778BC"/>
    <w:rsid w:val="007905B7"/>
    <w:rsid w:val="007B448A"/>
    <w:rsid w:val="007D1E35"/>
    <w:rsid w:val="007D23EE"/>
    <w:rsid w:val="007D4F4C"/>
    <w:rsid w:val="007E1263"/>
    <w:rsid w:val="007E1D59"/>
    <w:rsid w:val="007E4227"/>
    <w:rsid w:val="007F0CD3"/>
    <w:rsid w:val="0080509F"/>
    <w:rsid w:val="008350C8"/>
    <w:rsid w:val="00843D6A"/>
    <w:rsid w:val="00845B98"/>
    <w:rsid w:val="008660DC"/>
    <w:rsid w:val="008905E1"/>
    <w:rsid w:val="00895B3B"/>
    <w:rsid w:val="008960A0"/>
    <w:rsid w:val="00897BD3"/>
    <w:rsid w:val="008B684E"/>
    <w:rsid w:val="008D17D7"/>
    <w:rsid w:val="008D21DC"/>
    <w:rsid w:val="00912BA2"/>
    <w:rsid w:val="009178B0"/>
    <w:rsid w:val="00925051"/>
    <w:rsid w:val="00933670"/>
    <w:rsid w:val="00963851"/>
    <w:rsid w:val="009708C2"/>
    <w:rsid w:val="009713DD"/>
    <w:rsid w:val="009C334C"/>
    <w:rsid w:val="009C387F"/>
    <w:rsid w:val="009C727B"/>
    <w:rsid w:val="009D7A7E"/>
    <w:rsid w:val="009F5AD7"/>
    <w:rsid w:val="009F7871"/>
    <w:rsid w:val="00A100E5"/>
    <w:rsid w:val="00A236B4"/>
    <w:rsid w:val="00A27BE4"/>
    <w:rsid w:val="00A30850"/>
    <w:rsid w:val="00A37D70"/>
    <w:rsid w:val="00A42F52"/>
    <w:rsid w:val="00A43042"/>
    <w:rsid w:val="00A4760A"/>
    <w:rsid w:val="00A6257F"/>
    <w:rsid w:val="00A6597C"/>
    <w:rsid w:val="00A81198"/>
    <w:rsid w:val="00A81CE6"/>
    <w:rsid w:val="00A84F76"/>
    <w:rsid w:val="00A90E4A"/>
    <w:rsid w:val="00A94897"/>
    <w:rsid w:val="00AA6319"/>
    <w:rsid w:val="00AC1C0A"/>
    <w:rsid w:val="00AC56E9"/>
    <w:rsid w:val="00AD492C"/>
    <w:rsid w:val="00AE2043"/>
    <w:rsid w:val="00AE2AAA"/>
    <w:rsid w:val="00AE710A"/>
    <w:rsid w:val="00AF568E"/>
    <w:rsid w:val="00B05CD1"/>
    <w:rsid w:val="00B60C53"/>
    <w:rsid w:val="00B61AB5"/>
    <w:rsid w:val="00B65122"/>
    <w:rsid w:val="00B715F5"/>
    <w:rsid w:val="00B73F3A"/>
    <w:rsid w:val="00B96D5A"/>
    <w:rsid w:val="00BA30B5"/>
    <w:rsid w:val="00BA6FC4"/>
    <w:rsid w:val="00BC4146"/>
    <w:rsid w:val="00BC49DE"/>
    <w:rsid w:val="00BE3BBB"/>
    <w:rsid w:val="00BF2BEC"/>
    <w:rsid w:val="00BF4A29"/>
    <w:rsid w:val="00C165BE"/>
    <w:rsid w:val="00C17FC9"/>
    <w:rsid w:val="00C36B63"/>
    <w:rsid w:val="00C54665"/>
    <w:rsid w:val="00C57E78"/>
    <w:rsid w:val="00C641EF"/>
    <w:rsid w:val="00C71648"/>
    <w:rsid w:val="00C769B3"/>
    <w:rsid w:val="00C8155D"/>
    <w:rsid w:val="00C90DBE"/>
    <w:rsid w:val="00C92973"/>
    <w:rsid w:val="00C95998"/>
    <w:rsid w:val="00CA5034"/>
    <w:rsid w:val="00CE1965"/>
    <w:rsid w:val="00CF04D1"/>
    <w:rsid w:val="00CF0C39"/>
    <w:rsid w:val="00D10476"/>
    <w:rsid w:val="00D233E5"/>
    <w:rsid w:val="00D27ED3"/>
    <w:rsid w:val="00D413EF"/>
    <w:rsid w:val="00D6507E"/>
    <w:rsid w:val="00D73466"/>
    <w:rsid w:val="00D82F8F"/>
    <w:rsid w:val="00D83748"/>
    <w:rsid w:val="00D93A03"/>
    <w:rsid w:val="00D93B9E"/>
    <w:rsid w:val="00D970F1"/>
    <w:rsid w:val="00DA1DCC"/>
    <w:rsid w:val="00DB3297"/>
    <w:rsid w:val="00DB3B3E"/>
    <w:rsid w:val="00DC1454"/>
    <w:rsid w:val="00DC1B02"/>
    <w:rsid w:val="00DD75A3"/>
    <w:rsid w:val="00DE10DE"/>
    <w:rsid w:val="00DE5564"/>
    <w:rsid w:val="00DE7158"/>
    <w:rsid w:val="00DF6CCB"/>
    <w:rsid w:val="00E13033"/>
    <w:rsid w:val="00E14E0E"/>
    <w:rsid w:val="00E1579F"/>
    <w:rsid w:val="00E41811"/>
    <w:rsid w:val="00E47F44"/>
    <w:rsid w:val="00E60CA8"/>
    <w:rsid w:val="00E6316B"/>
    <w:rsid w:val="00E66880"/>
    <w:rsid w:val="00E73CD1"/>
    <w:rsid w:val="00E76899"/>
    <w:rsid w:val="00E76D46"/>
    <w:rsid w:val="00E77E5B"/>
    <w:rsid w:val="00EA3395"/>
    <w:rsid w:val="00ED00B3"/>
    <w:rsid w:val="00ED224C"/>
    <w:rsid w:val="00ED4852"/>
    <w:rsid w:val="00ED7AA1"/>
    <w:rsid w:val="00EE0074"/>
    <w:rsid w:val="00EE7C89"/>
    <w:rsid w:val="00EF29DB"/>
    <w:rsid w:val="00F02386"/>
    <w:rsid w:val="00F31B13"/>
    <w:rsid w:val="00F46B1C"/>
    <w:rsid w:val="00F80B0A"/>
    <w:rsid w:val="00F87B8C"/>
    <w:rsid w:val="00F971BB"/>
    <w:rsid w:val="00FA7578"/>
    <w:rsid w:val="00FC5065"/>
    <w:rsid w:val="00FD01D9"/>
    <w:rsid w:val="00FD513F"/>
    <w:rsid w:val="00FE12DD"/>
    <w:rsid w:val="00FE5D18"/>
    <w:rsid w:val="00FE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B4EE46"/>
  <w15:chartTrackingRefBased/>
  <w15:docId w15:val="{BBD569DD-3236-EA4D-BC71-A639DE0F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70456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qFormat/>
    <w:rsid w:val="0067266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color w:val="000000"/>
      <w:kern w:val="36"/>
      <w:sz w:val="48"/>
      <w:szCs w:val="48"/>
    </w:rPr>
  </w:style>
  <w:style w:type="paragraph" w:styleId="2">
    <w:name w:val="heading 2"/>
    <w:basedOn w:val="a"/>
    <w:qFormat/>
    <w:rsid w:val="0067266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color w:val="000000"/>
      <w:kern w:val="0"/>
      <w:sz w:val="36"/>
      <w:szCs w:val="36"/>
    </w:rPr>
  </w:style>
  <w:style w:type="paragraph" w:styleId="3">
    <w:name w:val="heading 3"/>
    <w:basedOn w:val="a"/>
    <w:qFormat/>
    <w:rsid w:val="002A0E9A"/>
    <w:pPr>
      <w:widowControl/>
      <w:spacing w:before="100" w:beforeAutospacing="1" w:after="100" w:afterAutospacing="1"/>
      <w:jc w:val="center"/>
      <w:outlineLvl w:val="2"/>
    </w:pPr>
    <w:rPr>
      <w:rFonts w:ascii="ˎ̥" w:hAnsi="ˎ̥" w:cs="宋体"/>
      <w:b/>
      <w:bCs/>
      <w:color w:val="000000"/>
      <w:kern w:val="0"/>
      <w:sz w:val="18"/>
      <w:szCs w:val="18"/>
    </w:rPr>
  </w:style>
  <w:style w:type="paragraph" w:styleId="4">
    <w:name w:val="heading 4"/>
    <w:basedOn w:val="a"/>
    <w:qFormat/>
    <w:rsid w:val="00672664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F5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9F5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6">
    <w:name w:val="文档编号"/>
    <w:basedOn w:val="a"/>
    <w:next w:val="a"/>
    <w:rsid w:val="00DE7158"/>
    <w:pPr>
      <w:adjustRightInd w:val="0"/>
      <w:spacing w:line="360" w:lineRule="auto"/>
      <w:jc w:val="center"/>
      <w:textAlignment w:val="baseline"/>
    </w:pPr>
    <w:rPr>
      <w:rFonts w:ascii="宋体"/>
      <w:kern w:val="0"/>
      <w:sz w:val="20"/>
    </w:rPr>
  </w:style>
  <w:style w:type="character" w:styleId="a7">
    <w:name w:val="Hyperlink"/>
    <w:basedOn w:val="a0"/>
    <w:uiPriority w:val="99"/>
    <w:rsid w:val="00371CA2"/>
    <w:rPr>
      <w:color w:val="0000FF"/>
      <w:u w:val="single"/>
    </w:rPr>
  </w:style>
  <w:style w:type="paragraph" w:styleId="a8">
    <w:name w:val="Document Map"/>
    <w:basedOn w:val="a"/>
    <w:semiHidden/>
    <w:rsid w:val="00371CA2"/>
    <w:pPr>
      <w:shd w:val="clear" w:color="auto" w:fill="000080"/>
    </w:pPr>
  </w:style>
  <w:style w:type="paragraph" w:customStyle="1" w:styleId="10">
    <w:name w:val="目录 1"/>
    <w:basedOn w:val="a"/>
    <w:next w:val="a"/>
    <w:autoRedefine/>
    <w:uiPriority w:val="39"/>
    <w:rsid w:val="000839C3"/>
    <w:pPr>
      <w:widowControl/>
      <w:jc w:val="left"/>
    </w:pPr>
    <w:rPr>
      <w:rFonts w:ascii="宋体" w:hAnsi="宋体" w:cs="宋体"/>
      <w:b/>
      <w:bCs/>
      <w:kern w:val="0"/>
    </w:rPr>
  </w:style>
  <w:style w:type="paragraph" w:styleId="a9">
    <w:name w:val="Title"/>
    <w:basedOn w:val="a"/>
    <w:qFormat/>
    <w:rsid w:val="002A0E9A"/>
    <w:pPr>
      <w:jc w:val="center"/>
    </w:pPr>
    <w:rPr>
      <w:b/>
      <w:szCs w:val="20"/>
    </w:rPr>
  </w:style>
  <w:style w:type="paragraph" w:styleId="aa">
    <w:name w:val="Normal (Web)"/>
    <w:basedOn w:val="a"/>
    <w:rsid w:val="002A0E9A"/>
    <w:pPr>
      <w:widowControl/>
      <w:spacing w:before="100" w:beforeAutospacing="1" w:after="100" w:afterAutospacing="1" w:line="225" w:lineRule="atLeast"/>
      <w:jc w:val="left"/>
    </w:pPr>
    <w:rPr>
      <w:rFonts w:ascii="宋体" w:hAnsi="宋体" w:cs="宋体"/>
      <w:kern w:val="0"/>
      <w:sz w:val="24"/>
    </w:rPr>
  </w:style>
  <w:style w:type="character" w:styleId="ab">
    <w:name w:val="Strong"/>
    <w:basedOn w:val="a0"/>
    <w:qFormat/>
    <w:rsid w:val="002A0E9A"/>
    <w:rPr>
      <w:b/>
      <w:bCs/>
    </w:rPr>
  </w:style>
  <w:style w:type="character" w:customStyle="1" w:styleId="main1">
    <w:name w:val="main1"/>
    <w:basedOn w:val="a0"/>
    <w:rsid w:val="002A0E9A"/>
    <w:rPr>
      <w:rFonts w:ascii="ˎ̥" w:hAnsi="ˎ̥" w:hint="default"/>
      <w:sz w:val="21"/>
      <w:szCs w:val="21"/>
    </w:rPr>
  </w:style>
  <w:style w:type="paragraph" w:customStyle="1" w:styleId="main">
    <w:name w:val="main"/>
    <w:basedOn w:val="a"/>
    <w:rsid w:val="002A0E9A"/>
    <w:pPr>
      <w:widowControl/>
      <w:spacing w:before="100" w:beforeAutospacing="1" w:after="100" w:afterAutospacing="1" w:line="320" w:lineRule="atLeast"/>
      <w:jc w:val="left"/>
    </w:pPr>
    <w:rPr>
      <w:rFonts w:ascii="ˎ̥" w:hAnsi="ˎ̥" w:cs="宋体"/>
      <w:kern w:val="0"/>
      <w:szCs w:val="21"/>
    </w:rPr>
  </w:style>
  <w:style w:type="paragraph" w:customStyle="1" w:styleId="labelproc">
    <w:name w:val="labelproc"/>
    <w:basedOn w:val="a"/>
    <w:rsid w:val="006726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t1">
    <w:name w:val="lt1"/>
    <w:basedOn w:val="a"/>
    <w:rsid w:val="006726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middletitle">
    <w:name w:val="middletitle"/>
    <w:basedOn w:val="a"/>
    <w:rsid w:val="006726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fig">
    <w:name w:val="fig"/>
    <w:basedOn w:val="a"/>
    <w:rsid w:val="006726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abel">
    <w:name w:val="label"/>
    <w:basedOn w:val="a"/>
    <w:rsid w:val="006726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rsid w:val="006726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customStyle="1" w:styleId="20">
    <w:name w:val="目录 2"/>
    <w:basedOn w:val="a"/>
    <w:next w:val="a"/>
    <w:autoRedefine/>
    <w:uiPriority w:val="39"/>
    <w:rsid w:val="004561D0"/>
    <w:pPr>
      <w:ind w:leftChars="200" w:left="420"/>
    </w:pPr>
  </w:style>
  <w:style w:type="paragraph" w:customStyle="1" w:styleId="30">
    <w:name w:val="目录 3"/>
    <w:basedOn w:val="a"/>
    <w:next w:val="a"/>
    <w:autoRedefine/>
    <w:semiHidden/>
    <w:rsid w:val="004561D0"/>
    <w:pPr>
      <w:ind w:leftChars="400" w:left="840"/>
    </w:pPr>
  </w:style>
  <w:style w:type="paragraph" w:styleId="ac">
    <w:name w:val="Normal Indent"/>
    <w:basedOn w:val="a"/>
    <w:rsid w:val="00CF04D1"/>
    <w:pPr>
      <w:ind w:firstLineChars="200" w:firstLine="420"/>
    </w:pPr>
    <w:rPr>
      <w:rFonts w:ascii="Arial" w:hAnsi="Arial" w:cs="Arial"/>
      <w:color w:val="000000"/>
      <w:szCs w:val="21"/>
    </w:rPr>
  </w:style>
  <w:style w:type="paragraph" w:styleId="ad">
    <w:name w:val="Body Text"/>
    <w:basedOn w:val="a"/>
    <w:link w:val="ae"/>
    <w:rsid w:val="00CF04D1"/>
    <w:pPr>
      <w:spacing w:after="120"/>
    </w:pPr>
  </w:style>
  <w:style w:type="character" w:customStyle="1" w:styleId="ae">
    <w:name w:val="正文文本 字符"/>
    <w:basedOn w:val="a0"/>
    <w:link w:val="ad"/>
    <w:rsid w:val="00CF04D1"/>
    <w:rPr>
      <w:kern w:val="2"/>
      <w:sz w:val="21"/>
      <w:szCs w:val="24"/>
    </w:rPr>
  </w:style>
  <w:style w:type="paragraph" w:styleId="af">
    <w:name w:val="Balloon Text"/>
    <w:basedOn w:val="a"/>
    <w:link w:val="af0"/>
    <w:rsid w:val="00CF04D1"/>
    <w:rPr>
      <w:sz w:val="18"/>
      <w:szCs w:val="18"/>
    </w:rPr>
  </w:style>
  <w:style w:type="character" w:customStyle="1" w:styleId="af0">
    <w:name w:val="批注框文本 字符"/>
    <w:basedOn w:val="a0"/>
    <w:link w:val="af"/>
    <w:rsid w:val="00CF04D1"/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76D1"/>
    <w:rPr>
      <w:kern w:val="2"/>
      <w:sz w:val="18"/>
      <w:szCs w:val="18"/>
    </w:rPr>
  </w:style>
  <w:style w:type="paragraph" w:styleId="af1">
    <w:name w:val="List Paragraph"/>
    <w:basedOn w:val="a"/>
    <w:uiPriority w:val="34"/>
    <w:qFormat/>
    <w:rsid w:val="000B56A0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rsid w:val="00EE0074"/>
    <w:pPr>
      <w:tabs>
        <w:tab w:val="left" w:pos="420"/>
        <w:tab w:val="right" w:leader="dot" w:pos="9344"/>
      </w:tabs>
    </w:pPr>
    <w:rPr>
      <w:rFonts w:ascii="微软雅黑" w:eastAsia="微软雅黑" w:hAnsi="微软雅黑"/>
      <w:b/>
      <w:bCs/>
      <w:noProof/>
    </w:rPr>
  </w:style>
  <w:style w:type="paragraph" w:styleId="TOC2">
    <w:name w:val="toc 2"/>
    <w:basedOn w:val="a"/>
    <w:next w:val="a"/>
    <w:autoRedefine/>
    <w:uiPriority w:val="39"/>
    <w:rsid w:val="00EE0074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2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8451;&#20809;&#26131;&#24503;\B.&#38656;&#27714;&#20998;&#26512;\&#39033;&#30446;&#25991;&#2672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800BD-CB15-4F6D-B52A-510E945AB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项目文档模板.dotx</Template>
  <TotalTime>16</TotalTime>
  <Pages>5</Pages>
  <Words>303</Words>
  <Characters>1730</Characters>
  <Application>Microsoft Office Word</Application>
  <DocSecurity>0</DocSecurity>
  <Lines>14</Lines>
  <Paragraphs>4</Paragraphs>
  <ScaleCrop>false</ScaleCrop>
  <Company>JXMSTC</Company>
  <LinksUpToDate>false</LinksUpToDate>
  <CharactersWithSpaces>2029</CharactersWithSpaces>
  <SharedDoc>false</SharedDoc>
  <HLinks>
    <vt:vector size="96" baseType="variant"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_Toc178653023</vt:lpwstr>
      </vt:variant>
      <vt:variant>
        <vt:i4>1507388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_Toc178653022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_Toc178653021</vt:lpwstr>
      </vt:variant>
      <vt:variant>
        <vt:i4>1507388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_Toc178653020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_Toc178653019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_Toc178653018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_Toc178653017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_Toc178653016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_Toc178653015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_Toc178653014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_Toc178653013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_Toc178653012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_Toc178653011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_Toc178653010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_Toc178653009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_Toc178653008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江西微软技术中心</dc:title>
  <dc:subject>用例分析文档模板</dc:subject>
  <dc:creator>Ariel</dc:creator>
  <cp:keywords>项目文档模板</cp:keywords>
  <cp:lastModifiedBy>廖 健曾智</cp:lastModifiedBy>
  <cp:revision>68</cp:revision>
  <cp:lastPrinted>1899-12-31T16:00:00Z</cp:lastPrinted>
  <dcterms:created xsi:type="dcterms:W3CDTF">2019-10-13T10:39:00Z</dcterms:created>
  <dcterms:modified xsi:type="dcterms:W3CDTF">2019-11-03T09:13:00Z</dcterms:modified>
  <cp:category>项目</cp:category>
</cp:coreProperties>
</file>